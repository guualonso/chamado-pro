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B1997" w:rsidRDefault="004B1997" w:rsidP="004B1997">
      <w:pPr>
        <w:pStyle w:val="EPP-Seonivel1"/>
      </w:pPr>
      <w:bookmarkStart w:id="0" w:name="_Toc464633893"/>
      <w:r>
        <w:t xml:space="preserve">número da historia: </w:t>
      </w:r>
      <w:r w:rsidR="00FE7A11">
        <w:rPr>
          <w:b w:val="0"/>
          <w:sz w:val="20"/>
        </w:rPr>
        <w:t>4</w:t>
      </w:r>
    </w:p>
    <w:p w:rsidR="00AF2C6E" w:rsidRDefault="00AF2C6E" w:rsidP="00D03329">
      <w:pPr>
        <w:pStyle w:val="Ttulo1"/>
        <w:numPr>
          <w:ilvl w:val="0"/>
          <w:numId w:val="0"/>
        </w:numPr>
      </w:pPr>
      <w:r>
        <w:t>estimativa:</w:t>
      </w:r>
      <w:r w:rsidRPr="00D03329">
        <w:rPr>
          <w:rStyle w:val="EPP-Seonivel1Carcter"/>
          <w:sz w:val="20"/>
        </w:rPr>
        <w:t xml:space="preserve"> </w:t>
      </w:r>
      <w:r w:rsidR="00D03329" w:rsidRPr="00D03329">
        <w:rPr>
          <w:rStyle w:val="EPP-Seonivel1Carcter"/>
          <w:sz w:val="20"/>
        </w:rPr>
        <w:t>94 horas estimadas somando todos os casos de uso.</w:t>
      </w:r>
    </w:p>
    <w:p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historia</w:t>
      </w:r>
    </w:p>
    <w:p w:rsidR="00DE6035" w:rsidRDefault="00FE7A11" w:rsidP="00DE6035">
      <w:bookmarkStart w:id="1" w:name="_Toc464633894"/>
      <w:r>
        <w:t xml:space="preserve">1. </w:t>
      </w:r>
      <w:r w:rsidR="00DE6035">
        <w:t>Como usuário eu quero a capacidade de “fazer” login, abrir um chamado, consultar o status e enviar feedback para que eu possa acompanhar meu chamado.</w:t>
      </w:r>
    </w:p>
    <w:p w:rsidR="00DE6035" w:rsidRDefault="00DE6035" w:rsidP="00DE6035"/>
    <w:p w:rsidR="00DE6035" w:rsidRDefault="00DE6035" w:rsidP="00DE6035">
      <w:r>
        <w:t>Como técnico eu quero “fazer” login, consultar e alterar status, consultar e responder o feedback, para que eu possa saber se o problema foi resolvido e se não foi, o que ainda falta resolver.</w:t>
      </w:r>
    </w:p>
    <w:p w:rsidR="00DE6035" w:rsidRDefault="00DE6035" w:rsidP="00DE6035"/>
    <w:p w:rsidR="00DE6035" w:rsidRDefault="00DE6035" w:rsidP="00DE6035">
      <w:r>
        <w:t>Como administrador eu quero a capacidade de “fazer” login, cadastrar técnicos e clientes, abrir chamado, consultar e alterar status, comentar, responder feedback e atribuir chamado ao técnico, para gerenciar a equipe, entender a necessidade do cliente e avaliar a eficiência.</w:t>
      </w:r>
      <w:r w:rsidR="00D03329">
        <w:t xml:space="preserve"> </w:t>
      </w:r>
    </w:p>
    <w:p w:rsidR="004B1997" w:rsidRPr="00DE6035" w:rsidRDefault="004B1997" w:rsidP="004B1997">
      <w:pPr>
        <w:pStyle w:val="Instruo"/>
        <w:rPr>
          <w:lang w:val="pt-PT"/>
        </w:rPr>
      </w:pPr>
    </w:p>
    <w:p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>
        <w:t xml:space="preserve">: </w:t>
      </w:r>
      <w:r w:rsidRPr="00016CF6">
        <w:rPr>
          <w:i/>
          <w:color w:val="0000FF"/>
        </w:rPr>
        <w:t>Usuário estar logado</w:t>
      </w:r>
      <w:r>
        <w:t>.</w:t>
      </w:r>
    </w:p>
    <w:p w:rsidR="00016CF6" w:rsidRDefault="00016CF6" w:rsidP="00016CF6">
      <w:pPr>
        <w:pStyle w:val="EPP-Cabealho"/>
        <w:jc w:val="left"/>
      </w:pPr>
    </w:p>
    <w:p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W w:w="9628" w:type="dxa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2"/>
        <w:gridCol w:w="3756"/>
        <w:gridCol w:w="2433"/>
        <w:gridCol w:w="2377"/>
      </w:tblGrid>
      <w:tr w:rsidR="00DE6035" w:rsidTr="00DE6035">
        <w:trPr>
          <w:trHeight w:val="390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Nr.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Funcionalidade/Comportamento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Entradas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Resultado Esperado</w:t>
            </w:r>
          </w:p>
        </w:tc>
      </w:tr>
      <w:tr w:rsidR="00DE6035" w:rsidTr="00DE6035"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01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spacing w:line="249" w:lineRule="auto"/>
            </w:pPr>
            <w:r>
              <w:rPr>
                <w:rFonts w:eastAsia="Arial"/>
                <w:b/>
                <w:bCs/>
                <w:i w:val="0"/>
                <w:color w:val="auto"/>
              </w:rPr>
              <w:t>Abrir chamado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 xml:space="preserve">Descrição do problema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Chamado cadastrado</w:t>
            </w:r>
          </w:p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(em andamento)</w:t>
            </w:r>
          </w:p>
        </w:tc>
      </w:tr>
      <w:tr w:rsidR="00DE6035" w:rsidTr="00DE6035">
        <w:trPr>
          <w:trHeight w:val="525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02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Consultar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spacing w:line="249" w:lineRule="auto"/>
            </w:pPr>
            <w:r>
              <w:rPr>
                <w:rFonts w:eastAsia="Arial"/>
                <w:b/>
                <w:bCs/>
                <w:i w:val="0"/>
                <w:color w:val="auto"/>
              </w:rPr>
              <w:t>Dados do chamado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spacing w:line="249" w:lineRule="auto"/>
            </w:pPr>
            <w:r>
              <w:rPr>
                <w:rFonts w:eastAsia="Arial"/>
                <w:b/>
                <w:bCs/>
                <w:i w:val="0"/>
                <w:color w:val="auto"/>
              </w:rPr>
              <w:t>Status</w:t>
            </w:r>
          </w:p>
        </w:tc>
      </w:tr>
      <w:tr w:rsidR="00DE6035" w:rsidTr="00DE6035">
        <w:trPr>
          <w:trHeight w:val="525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03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spacing w:line="249" w:lineRule="auto"/>
            </w:pPr>
            <w:r>
              <w:rPr>
                <w:rFonts w:eastAsia="Arial"/>
                <w:b/>
                <w:bCs/>
                <w:i w:val="0"/>
                <w:color w:val="auto"/>
              </w:rPr>
              <w:t>Finalizar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Técnico/adim alteram o status ou cliente encerra o chamado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Chamado encerrado</w:t>
            </w:r>
          </w:p>
          <w:p w:rsidR="00DE6035" w:rsidRDefault="00DE6035" w:rsidP="00002FB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(finalizado)</w:t>
            </w:r>
          </w:p>
        </w:tc>
      </w:tr>
      <w:tr w:rsidR="00DE6035" w:rsidTr="00DE6035">
        <w:trPr>
          <w:trHeight w:val="525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04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Comentar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Feedback cliente/técnico/admin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Resposta enviada</w:t>
            </w:r>
          </w:p>
        </w:tc>
      </w:tr>
    </w:tbl>
    <w:p w:rsidR="00016CF6" w:rsidRDefault="00016CF6" w:rsidP="007E6CB5">
      <w:pPr>
        <w:pStyle w:val="EPP-Comentario"/>
      </w:pPr>
    </w:p>
    <w:p w:rsidR="0033170C" w:rsidRDefault="0033170C" w:rsidP="0033170C">
      <w:pPr>
        <w:pStyle w:val="EPP-Seonivel1"/>
      </w:pPr>
      <w:r>
        <w:lastRenderedPageBreak/>
        <w:t>tEM PROTÓTIPO?</w:t>
      </w:r>
    </w:p>
    <w:p w:rsidR="0033170C" w:rsidRDefault="00D03329" w:rsidP="007E6CB5">
      <w:pPr>
        <w:pStyle w:val="EPP-Comentario"/>
      </w:pPr>
      <w:r w:rsidRPr="00D03329">
        <w:rPr>
          <w:noProof/>
          <w:lang w:val="pt-BR"/>
        </w:rPr>
        <w:drawing>
          <wp:inline distT="0" distB="0" distL="0" distR="0" wp14:anchorId="740E4F78" wp14:editId="65384493">
            <wp:extent cx="6120130" cy="3836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7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A92" w:rsidRDefault="008E4A92">
      <w:r>
        <w:separator/>
      </w:r>
    </w:p>
  </w:endnote>
  <w:endnote w:type="continuationSeparator" w:id="0">
    <w:p w:rsidR="008E4A92" w:rsidRDefault="008E4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C6C" w:rsidRDefault="00292C6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66" w:rsidRDefault="00FB4266">
    <w:pPr>
      <w:pStyle w:val="Rodap"/>
    </w:pPr>
  </w:p>
  <w:tbl>
    <w:tblPr>
      <w:tblW w:w="9710" w:type="dxa"/>
      <w:tblInd w:w="7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00"/>
      <w:gridCol w:w="1705"/>
      <w:gridCol w:w="1705"/>
    </w:tblGrid>
    <w:tr w:rsidR="00292C6C" w:rsidTr="00002FBF">
      <w:tblPrEx>
        <w:tblCellMar>
          <w:top w:w="0" w:type="dxa"/>
          <w:bottom w:w="0" w:type="dxa"/>
        </w:tblCellMar>
      </w:tblPrEx>
      <w:trPr>
        <w:cantSplit/>
      </w:trPr>
      <w:tc>
        <w:tcPr>
          <w:tcW w:w="6300" w:type="dxa"/>
          <w:tcBorders>
            <w:top w:val="single" w:sz="12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292C6C" w:rsidRDefault="00292C6C" w:rsidP="00292C6C">
          <w:pPr>
            <w:pStyle w:val="EPP-Cabealho"/>
          </w:pPr>
          <w:r>
            <w:t>&lt;CHP&gt; - &lt;ChamadoPro&gt;</w:t>
          </w:r>
          <w:r>
            <w:tab/>
            <w:t>Versão &lt;1.0&gt;</w:t>
          </w:r>
        </w:p>
      </w:tc>
      <w:tc>
        <w:tcPr>
          <w:tcW w:w="1705" w:type="dxa"/>
          <w:tcBorders>
            <w:top w:val="single" w:sz="12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92C6C" w:rsidRDefault="00292C6C" w:rsidP="00292C6C">
          <w:pPr>
            <w:pStyle w:val="EPP-Cabealho"/>
          </w:pPr>
        </w:p>
      </w:tc>
      <w:tc>
        <w:tcPr>
          <w:tcW w:w="1705" w:type="dxa"/>
          <w:tcBorders>
            <w:top w:val="single" w:sz="12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92C6C" w:rsidRDefault="00292C6C" w:rsidP="00292C6C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:rsidR="00FB4266" w:rsidRDefault="00FB4266" w:rsidP="0069452F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C6C" w:rsidRDefault="00292C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A92" w:rsidRDefault="008E4A92">
      <w:r>
        <w:separator/>
      </w:r>
    </w:p>
  </w:footnote>
  <w:footnote w:type="continuationSeparator" w:id="0">
    <w:p w:rsidR="008E4A92" w:rsidRDefault="008E4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C6C" w:rsidRDefault="00292C6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03329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D03329" w:rsidRDefault="00D03329" w:rsidP="00D03329">
          <w:pPr>
            <w:pStyle w:val="EPP-Cabealho"/>
          </w:pPr>
          <w:bookmarkStart w:id="3" w:name="_GoBack" w:colFirst="3" w:colLast="3"/>
          <w:r>
            <w:t>&lt;CHP&gt;</w:t>
          </w:r>
        </w:p>
      </w:tc>
      <w:tc>
        <w:tcPr>
          <w:tcW w:w="6840" w:type="dxa"/>
          <w:vAlign w:val="center"/>
        </w:tcPr>
        <w:p w:rsidR="00D03329" w:rsidRDefault="00D03329" w:rsidP="00D03329">
          <w:pPr>
            <w:pStyle w:val="EPP-Cabealho"/>
          </w:pPr>
          <w:r>
            <w:rPr>
              <w:bCs/>
            </w:rPr>
            <w:t>&lt;1&gt;-&lt;Historia de Usuario&gt;</w:t>
          </w:r>
        </w:p>
      </w:tc>
      <w:tc>
        <w:tcPr>
          <w:tcW w:w="1440" w:type="dxa"/>
          <w:vAlign w:val="center"/>
        </w:tcPr>
        <w:p w:rsidR="00D03329" w:rsidRDefault="00D03329" w:rsidP="00D03329">
          <w:pPr>
            <w:pStyle w:val="EPP-Cabealho"/>
            <w:rPr>
              <w:b/>
            </w:rPr>
          </w:pPr>
        </w:p>
      </w:tc>
    </w:tr>
    <w:bookmarkEnd w:id="3"/>
  </w:tbl>
  <w:p w:rsidR="00FB4266" w:rsidRDefault="00FB4266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C6C" w:rsidRDefault="00292C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35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254122"/>
    <w:rsid w:val="00292C6C"/>
    <w:rsid w:val="0033170C"/>
    <w:rsid w:val="00366AC2"/>
    <w:rsid w:val="00375F64"/>
    <w:rsid w:val="00442A5D"/>
    <w:rsid w:val="00453FD0"/>
    <w:rsid w:val="0049456B"/>
    <w:rsid w:val="004B1997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8E4A92"/>
    <w:rsid w:val="00991E00"/>
    <w:rsid w:val="009A6367"/>
    <w:rsid w:val="009B0E25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03329"/>
    <w:rsid w:val="00D3374F"/>
    <w:rsid w:val="00D60B3D"/>
    <w:rsid w:val="00DE6035"/>
    <w:rsid w:val="00E700C7"/>
    <w:rsid w:val="00E74320"/>
    <w:rsid w:val="00E85C1E"/>
    <w:rsid w:val="00EA5759"/>
    <w:rsid w:val="00F86AAC"/>
    <w:rsid w:val="00FB4266"/>
    <w:rsid w:val="00FD2D12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D5D0AD6-9598-428C-B024-C5AFB793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esktop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Usuario.dotx</Template>
  <TotalTime>0</TotalTime>
  <Pages>2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&lt;Sigla do Projeto&gt; - &lt;Nome do Projeto&gt;</Manager>
  <Company/>
  <LinksUpToDate>false</LinksUpToDate>
  <CharactersWithSpaces>1161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&lt;Nr&gt;-&lt;Historia de Usuario&gt;</dc:title>
  <dc:subject>Versão &lt;X&gt;</dc:subject>
  <dc:creator>aluno</dc:creator>
  <cp:lastModifiedBy>aluno</cp:lastModifiedBy>
  <cp:revision>2</cp:revision>
  <cp:lastPrinted>2005-05-05T18:34:00Z</cp:lastPrinted>
  <dcterms:created xsi:type="dcterms:W3CDTF">2025-09-04T12:52:00Z</dcterms:created>
  <dcterms:modified xsi:type="dcterms:W3CDTF">2025-09-04T12:52:00Z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