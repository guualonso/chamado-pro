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AD8AD4C" w14:textId="46BD30F2" w:rsidR="004B1997" w:rsidRDefault="004B1997" w:rsidP="004B1997">
      <w:pPr>
        <w:pStyle w:val="EPP-Seonivel1"/>
      </w:pPr>
      <w:bookmarkStart w:id="0" w:name="_Toc464633893"/>
      <w:r>
        <w:t xml:space="preserve">número da historia: </w:t>
      </w:r>
      <w:r w:rsidR="000539E0">
        <w:rPr>
          <w:b w:val="0"/>
          <w:sz w:val="20"/>
        </w:rPr>
        <w:t>2</w:t>
      </w:r>
    </w:p>
    <w:p w14:paraId="657D3F95" w14:textId="4D63D59F" w:rsidR="00AF2C6E" w:rsidRDefault="00AF2C6E" w:rsidP="00D03329">
      <w:pPr>
        <w:pStyle w:val="Heading1"/>
        <w:numPr>
          <w:ilvl w:val="0"/>
          <w:numId w:val="0"/>
        </w:numPr>
      </w:pPr>
      <w:r>
        <w:t>estimativa:</w:t>
      </w:r>
      <w:r w:rsidRPr="00D03329">
        <w:rPr>
          <w:rStyle w:val="EPP-Seonivel1Carcter"/>
          <w:sz w:val="20"/>
        </w:rPr>
        <w:t xml:space="preserve"> </w:t>
      </w:r>
      <w:r w:rsidR="0068257A">
        <w:rPr>
          <w:rStyle w:val="EPP-Seonivel1Carcter"/>
          <w:sz w:val="20"/>
        </w:rPr>
        <w:t>27</w:t>
      </w:r>
      <w:r w:rsidR="00D03329" w:rsidRPr="00D03329">
        <w:rPr>
          <w:rStyle w:val="EPP-Seonivel1Carcter"/>
          <w:sz w:val="20"/>
        </w:rPr>
        <w:t xml:space="preserve"> horas estimadas</w:t>
      </w:r>
      <w:r w:rsidR="000539E0">
        <w:rPr>
          <w:rStyle w:val="EPP-Seonivel1Carcter"/>
          <w:sz w:val="20"/>
        </w:rPr>
        <w:t>.</w:t>
      </w:r>
    </w:p>
    <w:p w14:paraId="10FD2474" w14:textId="07FD730B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  <w:r w:rsidR="000539E0">
        <w:t xml:space="preserve"> - </w:t>
      </w:r>
      <w:r w:rsidR="00361A12">
        <w:t xml:space="preserve"> UC cONSULTAR CHAMADO</w:t>
      </w:r>
    </w:p>
    <w:p w14:paraId="5A6C2A24" w14:textId="196EC1D7" w:rsidR="00F05DC6" w:rsidRDefault="00F05DC6" w:rsidP="00F05DC6">
      <w:pPr>
        <w:pStyle w:val="ListParagraph"/>
        <w:numPr>
          <w:ilvl w:val="0"/>
          <w:numId w:val="13"/>
        </w:numPr>
      </w:pPr>
      <w:bookmarkStart w:id="1" w:name="_Toc464633894"/>
      <w:bookmarkStart w:id="2" w:name="_Toc464633895"/>
      <w:r>
        <w:t xml:space="preserve">Como </w:t>
      </w:r>
      <w:r w:rsidR="000539E0">
        <w:t>cliente</w:t>
      </w:r>
      <w:r>
        <w:t xml:space="preserve"> eu quero a capacidade de consultar </w:t>
      </w:r>
      <w:r w:rsidR="000539E0">
        <w:t>meus</w:t>
      </w:r>
      <w:r>
        <w:t xml:space="preserve"> chamado</w:t>
      </w:r>
      <w:r w:rsidR="000539E0">
        <w:t>s</w:t>
      </w:r>
      <w:r>
        <w:t xml:space="preserve">, para verificar status ou se </w:t>
      </w:r>
      <w:r w:rsidR="000539E0">
        <w:t>existem atualizações ou</w:t>
      </w:r>
      <w:r>
        <w:t xml:space="preserve"> comentário</w:t>
      </w:r>
      <w:r w:rsidR="000539E0">
        <w:t>s</w:t>
      </w:r>
      <w:r>
        <w:t>.</w:t>
      </w:r>
    </w:p>
    <w:p w14:paraId="64DF8E13" w14:textId="200F0247" w:rsidR="000539E0" w:rsidRDefault="000539E0" w:rsidP="00F05DC6">
      <w:pPr>
        <w:pStyle w:val="ListParagraph"/>
        <w:numPr>
          <w:ilvl w:val="0"/>
          <w:numId w:val="13"/>
        </w:numPr>
      </w:pPr>
      <w:r>
        <w:t>Como ténico eu quero a capacidade de consultar os chamados atribuídos a mim.</w:t>
      </w:r>
    </w:p>
    <w:p w14:paraId="279337AE" w14:textId="7B6EAC39" w:rsidR="000539E0" w:rsidRDefault="000539E0" w:rsidP="00F05DC6">
      <w:pPr>
        <w:pStyle w:val="ListParagraph"/>
        <w:numPr>
          <w:ilvl w:val="0"/>
          <w:numId w:val="13"/>
        </w:numPr>
      </w:pPr>
      <w:r>
        <w:t>Como administrador eu quero a capacidade de consultar todos os chamados.</w:t>
      </w:r>
    </w:p>
    <w:bookmarkEnd w:id="1"/>
    <w:p w14:paraId="5649C52A" w14:textId="77777777" w:rsidR="00016CF6" w:rsidRDefault="004B1997" w:rsidP="00016CF6">
      <w:pPr>
        <w:pStyle w:val="EPP-Seonivel1"/>
      </w:pPr>
      <w:r>
        <w:t>TESTES DE ACEITAÇÃO</w:t>
      </w:r>
      <w:bookmarkEnd w:id="2"/>
    </w:p>
    <w:p w14:paraId="671DAD1B" w14:textId="4E229E3B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 w:rsidR="0012693F">
        <w:t>:</w:t>
      </w:r>
      <w:r w:rsidR="0068257A">
        <w:t xml:space="preserve"> Precisa ter um chamado cadastrado</w:t>
      </w:r>
      <w:r w:rsidR="00F02FC1">
        <w:t xml:space="preserve"> e para o técnico deve ser atribuído</w:t>
      </w:r>
      <w:r w:rsidR="0012693F">
        <w:t>.</w:t>
      </w:r>
    </w:p>
    <w:p w14:paraId="7886D546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W w:w="9551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3"/>
        <w:gridCol w:w="3726"/>
        <w:gridCol w:w="2414"/>
        <w:gridCol w:w="2358"/>
      </w:tblGrid>
      <w:tr w:rsidR="00DE6035" w14:paraId="09934A6F" w14:textId="77777777" w:rsidTr="0012693F">
        <w:trPr>
          <w:trHeight w:val="36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0D0EB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Nr.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B632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Funcionalidade/Comportamento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94214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Entradas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8CFA8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Resultado Esperado</w:t>
            </w:r>
          </w:p>
        </w:tc>
      </w:tr>
      <w:tr w:rsidR="00DE6035" w14:paraId="2A8EE28F" w14:textId="77777777" w:rsidTr="0012693F">
        <w:trPr>
          <w:trHeight w:val="85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351A" w14:textId="77777777"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109CD" w14:textId="012A4ABD" w:rsidR="00DE6035" w:rsidRDefault="000539E0" w:rsidP="00002FBF">
            <w:pPr>
              <w:pStyle w:val="EPP-Comentario"/>
              <w:spacing w:line="249" w:lineRule="auto"/>
            </w:pPr>
            <w:r>
              <w:rPr>
                <w:rFonts w:eastAsia="Arial"/>
                <w:b/>
                <w:bCs/>
                <w:i w:val="0"/>
                <w:color w:val="auto"/>
              </w:rPr>
              <w:t>Consultar chamados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D1EC" w14:textId="39FF3EDC" w:rsidR="00DE6035" w:rsidRDefault="00570749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Selecionar chamado.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EF30B" w14:textId="3EF65BCD" w:rsidR="00DE6035" w:rsidRDefault="00570749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Mostrar</w:t>
            </w:r>
            <w:r w:rsidR="000539E0">
              <w:rPr>
                <w:rFonts w:eastAsia="Arial"/>
                <w:b/>
                <w:bCs/>
                <w:i w:val="0"/>
                <w:color w:val="auto"/>
              </w:rPr>
              <w:t xml:space="preserve"> chamado</w:t>
            </w:r>
            <w:r>
              <w:rPr>
                <w:rFonts w:eastAsia="Arial"/>
                <w:b/>
                <w:bCs/>
                <w:i w:val="0"/>
                <w:color w:val="auto"/>
              </w:rPr>
              <w:t>.</w:t>
            </w:r>
          </w:p>
        </w:tc>
      </w:tr>
    </w:tbl>
    <w:p w14:paraId="469661A3" w14:textId="77777777" w:rsidR="00016CF6" w:rsidRDefault="00016CF6" w:rsidP="007E6CB5">
      <w:pPr>
        <w:pStyle w:val="EPP-Comentario"/>
      </w:pPr>
    </w:p>
    <w:p w14:paraId="122C9451" w14:textId="77777777" w:rsidR="0068257A" w:rsidRDefault="0033170C" w:rsidP="0068257A">
      <w:pPr>
        <w:pStyle w:val="EPP-Seonivel1"/>
      </w:pPr>
      <w:r>
        <w:lastRenderedPageBreak/>
        <w:t>tEM PROTÓTIPO?</w:t>
      </w:r>
    </w:p>
    <w:p w14:paraId="5342A2B1" w14:textId="77777777" w:rsidR="0033170C" w:rsidRDefault="0068257A" w:rsidP="007E6CB5">
      <w:pPr>
        <w:pStyle w:val="EPP-Comentario"/>
      </w:pPr>
      <w:r w:rsidRPr="0068257A">
        <w:rPr>
          <w:noProof/>
          <w:lang w:val="pt-BR"/>
        </w:rPr>
        <w:drawing>
          <wp:inline distT="0" distB="0" distL="0" distR="0" wp14:anchorId="3E685424" wp14:editId="4370BBE0">
            <wp:extent cx="6120130" cy="6797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70C">
      <w:headerReference w:type="default" r:id="rId8"/>
      <w:footerReference w:type="default" r:id="rId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498EA" w14:textId="77777777" w:rsidR="00A72117" w:rsidRDefault="00A72117">
      <w:r>
        <w:separator/>
      </w:r>
    </w:p>
  </w:endnote>
  <w:endnote w:type="continuationSeparator" w:id="0">
    <w:p w14:paraId="67CD0FCC" w14:textId="77777777" w:rsidR="00A72117" w:rsidRDefault="00A72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3000A" w14:textId="77777777" w:rsidR="00FB4266" w:rsidRDefault="00FB4266">
    <w:pPr>
      <w:pStyle w:val="Footer"/>
    </w:pPr>
  </w:p>
  <w:tbl>
    <w:tblPr>
      <w:tblW w:w="9710" w:type="dxa"/>
      <w:tblInd w:w="7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00"/>
      <w:gridCol w:w="1705"/>
      <w:gridCol w:w="1705"/>
    </w:tblGrid>
    <w:tr w:rsidR="00292C6C" w14:paraId="7984EF88" w14:textId="77777777" w:rsidTr="00002FBF">
      <w:trPr>
        <w:cantSplit/>
      </w:trPr>
      <w:tc>
        <w:tcPr>
          <w:tcW w:w="6300" w:type="dxa"/>
          <w:tcBorders>
            <w:top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FA55E1E" w14:textId="77777777" w:rsidR="00292C6C" w:rsidRDefault="00292C6C" w:rsidP="00292C6C">
          <w:pPr>
            <w:pStyle w:val="EPP-Cabealho"/>
          </w:pPr>
          <w:r>
            <w:t>&lt;CHP&gt; - &lt;ChamadoPro&gt;</w:t>
          </w:r>
          <w:r>
            <w:tab/>
            <w:t>Versão &lt;1.0&gt;</w:t>
          </w:r>
        </w:p>
      </w:tc>
      <w:tc>
        <w:tcPr>
          <w:tcW w:w="1705" w:type="dxa"/>
          <w:tcBorders>
            <w:top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4618809C" w14:textId="77777777" w:rsidR="00292C6C" w:rsidRDefault="00292C6C" w:rsidP="00292C6C">
          <w:pPr>
            <w:pStyle w:val="EPP-Cabealho"/>
          </w:pPr>
        </w:p>
      </w:tc>
      <w:tc>
        <w:tcPr>
          <w:tcW w:w="1705" w:type="dxa"/>
          <w:tcBorders>
            <w:top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350AC71A" w14:textId="77777777" w:rsidR="00292C6C" w:rsidRDefault="00292C6C" w:rsidP="00292C6C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05DC6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05DC6">
            <w:rPr>
              <w:noProof/>
            </w:rPr>
            <w:t>2</w:t>
          </w:r>
          <w:r>
            <w:fldChar w:fldCharType="end"/>
          </w:r>
        </w:p>
      </w:tc>
    </w:tr>
  </w:tbl>
  <w:p w14:paraId="7BE6325B" w14:textId="77777777"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33BE9" w14:textId="77777777" w:rsidR="00A72117" w:rsidRDefault="00A72117">
      <w:r>
        <w:separator/>
      </w:r>
    </w:p>
  </w:footnote>
  <w:footnote w:type="continuationSeparator" w:id="0">
    <w:p w14:paraId="01172EF6" w14:textId="77777777" w:rsidR="00A72117" w:rsidRDefault="00A72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03329" w14:paraId="412209E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2959FA5" w14:textId="77777777" w:rsidR="00D03329" w:rsidRDefault="00D03329" w:rsidP="00D03329">
          <w:pPr>
            <w:pStyle w:val="EPP-Cabealho"/>
          </w:pPr>
          <w:r>
            <w:t>&lt;CHP&gt;</w:t>
          </w:r>
        </w:p>
      </w:tc>
      <w:tc>
        <w:tcPr>
          <w:tcW w:w="6840" w:type="dxa"/>
          <w:vAlign w:val="center"/>
        </w:tcPr>
        <w:p w14:paraId="211A647F" w14:textId="77777777" w:rsidR="00D03329" w:rsidRDefault="00D03329" w:rsidP="00D03329">
          <w:pPr>
            <w:pStyle w:val="EPP-Cabealho"/>
          </w:pPr>
          <w:r>
            <w:rPr>
              <w:bCs/>
            </w:rPr>
            <w:t>&lt;1&gt;-&lt;Historia de Usuario&gt;</w:t>
          </w:r>
        </w:p>
      </w:tc>
      <w:tc>
        <w:tcPr>
          <w:tcW w:w="1440" w:type="dxa"/>
          <w:vAlign w:val="center"/>
        </w:tcPr>
        <w:p w14:paraId="0C8E10AA" w14:textId="77777777" w:rsidR="00D03329" w:rsidRDefault="00D03329" w:rsidP="00D03329">
          <w:pPr>
            <w:pStyle w:val="EPP-Cabealho"/>
            <w:rPr>
              <w:b/>
            </w:rPr>
          </w:pPr>
        </w:p>
      </w:tc>
    </w:tr>
  </w:tbl>
  <w:p w14:paraId="51E2829D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214634C5"/>
    <w:multiLevelType w:val="hybridMultilevel"/>
    <w:tmpl w:val="A380EF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43800129">
    <w:abstractNumId w:val="5"/>
  </w:num>
  <w:num w:numId="2" w16cid:durableId="658769044">
    <w:abstractNumId w:val="6"/>
  </w:num>
  <w:num w:numId="3" w16cid:durableId="1606839919">
    <w:abstractNumId w:val="6"/>
  </w:num>
  <w:num w:numId="4" w16cid:durableId="1952741124">
    <w:abstractNumId w:val="6"/>
  </w:num>
  <w:num w:numId="5" w16cid:durableId="180750953">
    <w:abstractNumId w:val="6"/>
  </w:num>
  <w:num w:numId="6" w16cid:durableId="1774742285">
    <w:abstractNumId w:val="3"/>
  </w:num>
  <w:num w:numId="7" w16cid:durableId="671644723">
    <w:abstractNumId w:val="6"/>
  </w:num>
  <w:num w:numId="8" w16cid:durableId="1363630925">
    <w:abstractNumId w:val="6"/>
  </w:num>
  <w:num w:numId="9" w16cid:durableId="1728644879">
    <w:abstractNumId w:val="0"/>
  </w:num>
  <w:num w:numId="10" w16cid:durableId="1728530781">
    <w:abstractNumId w:val="1"/>
  </w:num>
  <w:num w:numId="11" w16cid:durableId="1570572208">
    <w:abstractNumId w:val="4"/>
  </w:num>
  <w:num w:numId="12" w16cid:durableId="1279682122">
    <w:abstractNumId w:val="4"/>
    <w:lvlOverride w:ilvl="0">
      <w:startOverride w:val="1"/>
    </w:lvlOverride>
  </w:num>
  <w:num w:numId="13" w16cid:durableId="20246286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035"/>
    <w:rsid w:val="0000781E"/>
    <w:rsid w:val="00016CF6"/>
    <w:rsid w:val="000539E0"/>
    <w:rsid w:val="00096D0C"/>
    <w:rsid w:val="000C77A8"/>
    <w:rsid w:val="0012693F"/>
    <w:rsid w:val="00141BB7"/>
    <w:rsid w:val="00153EE8"/>
    <w:rsid w:val="001636B5"/>
    <w:rsid w:val="00185D0C"/>
    <w:rsid w:val="001E0869"/>
    <w:rsid w:val="001F20AE"/>
    <w:rsid w:val="001F65C1"/>
    <w:rsid w:val="00254122"/>
    <w:rsid w:val="00292C6C"/>
    <w:rsid w:val="0033170C"/>
    <w:rsid w:val="00361A12"/>
    <w:rsid w:val="00366AC2"/>
    <w:rsid w:val="00375F64"/>
    <w:rsid w:val="003D7620"/>
    <w:rsid w:val="00442A5D"/>
    <w:rsid w:val="00453FD0"/>
    <w:rsid w:val="0049456B"/>
    <w:rsid w:val="00497B6A"/>
    <w:rsid w:val="004B1997"/>
    <w:rsid w:val="00570749"/>
    <w:rsid w:val="00580EC3"/>
    <w:rsid w:val="005C2EBC"/>
    <w:rsid w:val="00636D67"/>
    <w:rsid w:val="00651E57"/>
    <w:rsid w:val="0068257A"/>
    <w:rsid w:val="0069452F"/>
    <w:rsid w:val="006A0A78"/>
    <w:rsid w:val="007548E2"/>
    <w:rsid w:val="007839CF"/>
    <w:rsid w:val="007C4737"/>
    <w:rsid w:val="007E1532"/>
    <w:rsid w:val="007E179D"/>
    <w:rsid w:val="007E6CB5"/>
    <w:rsid w:val="008202EF"/>
    <w:rsid w:val="0082433C"/>
    <w:rsid w:val="00824D94"/>
    <w:rsid w:val="00841EC0"/>
    <w:rsid w:val="00891A1F"/>
    <w:rsid w:val="008E4A92"/>
    <w:rsid w:val="00991E00"/>
    <w:rsid w:val="009A6367"/>
    <w:rsid w:val="009B0E25"/>
    <w:rsid w:val="00A72117"/>
    <w:rsid w:val="00AA73B9"/>
    <w:rsid w:val="00AC5BC3"/>
    <w:rsid w:val="00AF2C6E"/>
    <w:rsid w:val="00B17B2A"/>
    <w:rsid w:val="00B210BA"/>
    <w:rsid w:val="00B5102A"/>
    <w:rsid w:val="00BA0484"/>
    <w:rsid w:val="00BB664B"/>
    <w:rsid w:val="00C16EDA"/>
    <w:rsid w:val="00C36863"/>
    <w:rsid w:val="00C57F6A"/>
    <w:rsid w:val="00D03329"/>
    <w:rsid w:val="00D3374F"/>
    <w:rsid w:val="00D4421B"/>
    <w:rsid w:val="00D60B3D"/>
    <w:rsid w:val="00DE6035"/>
    <w:rsid w:val="00E418E1"/>
    <w:rsid w:val="00E700C7"/>
    <w:rsid w:val="00E74320"/>
    <w:rsid w:val="00E85C1E"/>
    <w:rsid w:val="00EA5759"/>
    <w:rsid w:val="00F00858"/>
    <w:rsid w:val="00F02FC1"/>
    <w:rsid w:val="00F05DC6"/>
    <w:rsid w:val="00F86AAC"/>
    <w:rsid w:val="00FB4266"/>
    <w:rsid w:val="00FD2D12"/>
    <w:rsid w:val="00FE746F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A98315"/>
  <w15:docId w15:val="{BD5D0AD6-9598-428C-B024-C5AFB793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Heading3Char"/>
    <w:pPr>
      <w:numPr>
        <w:ilvl w:val="2"/>
      </w:numPr>
      <w:spacing w:before="240" w:after="120"/>
      <w:outlineLvl w:val="2"/>
    </w:pPr>
  </w:style>
  <w:style w:type="paragraph" w:styleId="Heading4">
    <w:name w:val="heading 4"/>
    <w:basedOn w:val="Normal"/>
    <w:next w:val="Normal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9452F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9452F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Heading1"/>
    <w:link w:val="EPP-Seonivel1Carcter"/>
    <w:qFormat/>
    <w:rsid w:val="005C2EBC"/>
  </w:style>
  <w:style w:type="paragraph" w:customStyle="1" w:styleId="EPP-Seonivel2">
    <w:name w:val="EPP-Seção nivel 2"/>
    <w:basedOn w:val="Heading2"/>
    <w:link w:val="EPP-Seonivel2Carcter"/>
    <w:qFormat/>
    <w:rsid w:val="005C2EBC"/>
  </w:style>
  <w:style w:type="character" w:customStyle="1" w:styleId="Heading1Char">
    <w:name w:val="Heading 1 Char"/>
    <w:basedOn w:val="DefaultParagraphFont"/>
    <w:link w:val="Heading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Heading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Heading3"/>
    <w:link w:val="EPP-Seonivel3Carcter"/>
    <w:qFormat/>
    <w:rsid w:val="005C2EBC"/>
  </w:style>
  <w:style w:type="character" w:customStyle="1" w:styleId="Heading2Char">
    <w:name w:val="Heading 2 Char"/>
    <w:basedOn w:val="DefaultParagraphFont"/>
    <w:link w:val="Heading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Heading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Heading3Char">
    <w:name w:val="Heading 3 Char"/>
    <w:basedOn w:val="Heading2Char"/>
    <w:link w:val="Heading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Heading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itle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DefaultParagraphFont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itleChar">
    <w:name w:val="Title Char"/>
    <w:basedOn w:val="DefaultParagraphFont"/>
    <w:link w:val="Title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itle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DefaultParagraphFont"/>
    <w:link w:val="EPP-TextoNormal"/>
    <w:rsid w:val="005C2EBC"/>
    <w:rPr>
      <w:rFonts w:ascii="Arial" w:hAnsi="Arial" w:cs="Arial"/>
      <w:color w:val="000000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DefaultParagraphFont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ListParagraph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ListParagraph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ListParagraph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ListParagraph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ListParagraph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ListParagraph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97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638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aluno</dc:creator>
  <cp:lastModifiedBy>Gustavo Alonso</cp:lastModifiedBy>
  <cp:revision>15</cp:revision>
  <cp:lastPrinted>2025-09-24T01:57:00Z</cp:lastPrinted>
  <dcterms:created xsi:type="dcterms:W3CDTF">2025-09-04T12:52:00Z</dcterms:created>
  <dcterms:modified xsi:type="dcterms:W3CDTF">2025-09-24T01:57:00Z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