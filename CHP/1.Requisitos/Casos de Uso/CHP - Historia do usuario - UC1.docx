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943E3F">
        <w:rPr>
          <w:rStyle w:val="EPP-Seonivel1Carcter"/>
          <w:sz w:val="20"/>
        </w:rPr>
        <w:t>27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4B1997" w:rsidRPr="0012693F" w:rsidRDefault="00FE7A11" w:rsidP="0012693F">
      <w:bookmarkStart w:id="1" w:name="_Toc464633894"/>
      <w:r>
        <w:t xml:space="preserve">1. </w:t>
      </w:r>
      <w:r w:rsidR="00943E3F">
        <w:t xml:space="preserve">Como técnico e </w:t>
      </w:r>
      <w:proofErr w:type="spellStart"/>
      <w:r w:rsidR="00943E3F">
        <w:t>admin</w:t>
      </w:r>
      <w:proofErr w:type="spellEnd"/>
      <w:r w:rsidR="00943E3F">
        <w:t xml:space="preserve"> eu quero a capacidade de editar o status e as informações do chamado</w:t>
      </w:r>
      <w:r w:rsidR="0012693F">
        <w:t>.</w:t>
      </w:r>
    </w:p>
    <w:p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943E3F">
        <w:t>Precisa ter um chamado cadastrado</w:t>
      </w:r>
      <w:r w:rsidR="0012693F">
        <w:t>.</w:t>
      </w: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943E3F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Editar status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943E3F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Pendente, em andamento e fechado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Acesso ao sistema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lastRenderedPageBreak/>
        <w:t>tEM PROTÓTIPO?</w:t>
      </w:r>
    </w:p>
    <w:p w:rsidR="0033170C" w:rsidRDefault="00943E3F" w:rsidP="007E6CB5">
      <w:pPr>
        <w:pStyle w:val="EPP-Comentario"/>
      </w:pPr>
      <w:r w:rsidRPr="00943E3F">
        <w:drawing>
          <wp:inline distT="0" distB="0" distL="0" distR="0" wp14:anchorId="0023A40A" wp14:editId="1EE99A31">
            <wp:extent cx="6120130" cy="683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34" w:rsidRDefault="00CC0D34">
      <w:r>
        <w:separator/>
      </w:r>
    </w:p>
  </w:endnote>
  <w:endnote w:type="continuationSeparator" w:id="0">
    <w:p w:rsidR="00CC0D34" w:rsidRDefault="00CC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43E3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43E3F">
            <w:rPr>
              <w:noProof/>
            </w:rPr>
            <w:t>2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34" w:rsidRDefault="00CC0D34">
      <w:r>
        <w:separator/>
      </w:r>
    </w:p>
  </w:footnote>
  <w:footnote w:type="continuationSeparator" w:id="0">
    <w:p w:rsidR="00CC0D34" w:rsidRDefault="00CC0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43E3F"/>
    <w:rsid w:val="00991E0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CC0D34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703C2A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89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433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5</cp:revision>
  <cp:lastPrinted>2005-05-05T18:34:00Z</cp:lastPrinted>
  <dcterms:created xsi:type="dcterms:W3CDTF">2025-09-04T12:52:00Z</dcterms:created>
  <dcterms:modified xsi:type="dcterms:W3CDTF">2025-09-23T12:36:00Z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