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1E3E5D" w14:textId="7F42F9EF"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973608">
        <w:rPr>
          <w:b w:val="0"/>
          <w:sz w:val="20"/>
        </w:rPr>
        <w:t>3</w:t>
      </w:r>
    </w:p>
    <w:p w14:paraId="304B607C" w14:textId="4E27D334" w:rsidR="00AF2C6E" w:rsidRDefault="00AF2C6E" w:rsidP="00D03329">
      <w:pPr>
        <w:pStyle w:val="Heading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26714E">
        <w:rPr>
          <w:rStyle w:val="EPP-Seonivel1Carcter"/>
          <w:sz w:val="20"/>
        </w:rPr>
        <w:t>2</w:t>
      </w:r>
      <w:r w:rsidR="00891A1F">
        <w:rPr>
          <w:rStyle w:val="EPP-Seonivel1Carcter"/>
          <w:sz w:val="20"/>
        </w:rPr>
        <w:t>2</w:t>
      </w:r>
      <w:r w:rsidR="00D03329" w:rsidRPr="00D03329">
        <w:rPr>
          <w:rStyle w:val="EPP-Seonivel1Carcter"/>
          <w:sz w:val="20"/>
        </w:rPr>
        <w:t xml:space="preserve"> horas estimadas.</w:t>
      </w:r>
    </w:p>
    <w:p w14:paraId="56C141B3" w14:textId="05DEDBDA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  <w:r w:rsidR="00973608">
        <w:t xml:space="preserve"> – UC MANTER USUÁRIO</w:t>
      </w:r>
    </w:p>
    <w:p w14:paraId="48EF197C" w14:textId="0904B0FE" w:rsidR="00530DF5" w:rsidRPr="0012693F" w:rsidRDefault="00DE6035" w:rsidP="00530DF5">
      <w:pPr>
        <w:pStyle w:val="ListParagraph"/>
        <w:numPr>
          <w:ilvl w:val="0"/>
          <w:numId w:val="13"/>
        </w:numPr>
      </w:pPr>
      <w:bookmarkStart w:id="1" w:name="_Toc464633894"/>
      <w:r>
        <w:t xml:space="preserve">Como </w:t>
      </w:r>
      <w:r w:rsidR="0026714E">
        <w:t>admin eu quero a capacidade de cadastrar</w:t>
      </w:r>
      <w:r w:rsidR="00530DF5">
        <w:t xml:space="preserve">, editar ou </w:t>
      </w:r>
      <w:r w:rsidR="0026714E">
        <w:t xml:space="preserve">excluir </w:t>
      </w:r>
      <w:r w:rsidR="00530DF5">
        <w:t xml:space="preserve">um usuário de acordo com o tipo de user: </w:t>
      </w:r>
      <w:r w:rsidR="0026714E">
        <w:t>técnico,</w:t>
      </w:r>
      <w:r w:rsidR="00530DF5">
        <w:t xml:space="preserve"> cliente ou administrador.</w:t>
      </w:r>
    </w:p>
    <w:p w14:paraId="24CD4759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236FA58" w14:textId="042A5870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 xml:space="preserve">: </w:t>
      </w:r>
      <w:r w:rsidR="0026714E">
        <w:t>Precisa ser um admin</w:t>
      </w:r>
      <w:r w:rsidR="000B2D95">
        <w:t>istrador.</w:t>
      </w:r>
    </w:p>
    <w:p w14:paraId="422EFA1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69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3772"/>
        <w:gridCol w:w="2444"/>
        <w:gridCol w:w="2387"/>
      </w:tblGrid>
      <w:tr w:rsidR="00DE6035" w14:paraId="49E0C515" w14:textId="77777777" w:rsidTr="0026714E">
        <w:trPr>
          <w:trHeight w:val="403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CB1B3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9F119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33A74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3D0C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14:paraId="788DB91E" w14:textId="77777777" w:rsidTr="0026714E">
        <w:trPr>
          <w:trHeight w:val="948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9AA8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0BAD" w14:textId="3C043752" w:rsidR="00DE6035" w:rsidRDefault="00530DF5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Cadastrar </w:t>
            </w:r>
            <w:r>
              <w:rPr>
                <w:rFonts w:eastAsia="Arial"/>
                <w:b/>
                <w:bCs/>
                <w:i w:val="0"/>
                <w:color w:val="auto"/>
              </w:rPr>
              <w:t>usuário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D439" w14:textId="77777777" w:rsidR="00DE6035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Nome: cliente</w:t>
            </w:r>
          </w:p>
          <w:p w14:paraId="2D496986" w14:textId="77777777" w:rsidR="0026714E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Tipo de usuário: cliente</w:t>
            </w:r>
          </w:p>
          <w:p w14:paraId="7461F2D9" w14:textId="77777777" w:rsidR="0026714E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Senha: 123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5F5F" w14:textId="77777777" w:rsidR="00DE6035" w:rsidRDefault="0026714E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Usuário cadastrado</w:t>
            </w:r>
          </w:p>
        </w:tc>
      </w:tr>
      <w:tr w:rsidR="0026714E" w14:paraId="6BCF671E" w14:textId="77777777" w:rsidTr="0026714E">
        <w:trPr>
          <w:trHeight w:val="948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AC9B" w14:textId="77777777" w:rsidR="0026714E" w:rsidRDefault="0026714E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02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1A820" w14:textId="3C67BDC3" w:rsidR="0026714E" w:rsidRDefault="0026714E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Excluir </w:t>
            </w:r>
            <w:r w:rsidR="00530DF5">
              <w:rPr>
                <w:rFonts w:eastAsia="Arial"/>
                <w:b/>
                <w:bCs/>
                <w:i w:val="0"/>
                <w:color w:val="auto"/>
              </w:rPr>
              <w:t>usuário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AA2B" w14:textId="1A715EFF" w:rsidR="0026714E" w:rsidRDefault="00530DF5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-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C0598" w14:textId="77777777" w:rsidR="0026714E" w:rsidRDefault="0026714E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Usuário excluido</w:t>
            </w:r>
          </w:p>
        </w:tc>
      </w:tr>
      <w:tr w:rsidR="0026714E" w14:paraId="55B68ADD" w14:textId="77777777" w:rsidTr="0026714E">
        <w:trPr>
          <w:trHeight w:val="948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CE02" w14:textId="77777777" w:rsidR="0026714E" w:rsidRDefault="0026714E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03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C99E" w14:textId="11FBB0FD" w:rsidR="0026714E" w:rsidRDefault="00530DF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Editar usuário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704A" w14:textId="77777777" w:rsidR="0026714E" w:rsidRDefault="0026714E" w:rsidP="0026714E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Nome: cliente2</w:t>
            </w:r>
          </w:p>
          <w:p w14:paraId="0539A213" w14:textId="77777777" w:rsidR="0026714E" w:rsidRDefault="0026714E" w:rsidP="0026714E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Tipo de usuário: cliente</w:t>
            </w:r>
          </w:p>
          <w:p w14:paraId="0F0B688E" w14:textId="77777777" w:rsidR="0026714E" w:rsidRDefault="0026714E" w:rsidP="0026714E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Senha: 1234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C529" w14:textId="77777777" w:rsidR="0026714E" w:rsidRDefault="0026714E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Usuário editado</w:t>
            </w:r>
          </w:p>
        </w:tc>
      </w:tr>
    </w:tbl>
    <w:p w14:paraId="56FA1960" w14:textId="77777777" w:rsidR="00016CF6" w:rsidRDefault="00016CF6" w:rsidP="007E6CB5">
      <w:pPr>
        <w:pStyle w:val="EPP-Comentario"/>
      </w:pPr>
    </w:p>
    <w:p w14:paraId="53AC5097" w14:textId="77777777" w:rsidR="0033170C" w:rsidRDefault="0033170C" w:rsidP="0033170C">
      <w:pPr>
        <w:pStyle w:val="EPP-Seonivel1"/>
      </w:pPr>
      <w:r>
        <w:lastRenderedPageBreak/>
        <w:t>tEM PROTÓTIPO?</w:t>
      </w:r>
    </w:p>
    <w:p w14:paraId="149C8D18" w14:textId="77777777" w:rsidR="0033170C" w:rsidRDefault="0026714E" w:rsidP="007E6CB5">
      <w:pPr>
        <w:pStyle w:val="EPP-Comentario"/>
      </w:pPr>
      <w:r w:rsidRPr="0026714E">
        <w:rPr>
          <w:noProof/>
        </w:rPr>
        <w:drawing>
          <wp:inline distT="0" distB="0" distL="0" distR="0" wp14:anchorId="54BE1922" wp14:editId="1BD70791">
            <wp:extent cx="5801535" cy="4867954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9C32" w14:textId="77777777" w:rsidR="0026714E" w:rsidRDefault="0026714E" w:rsidP="007E6CB5">
      <w:pPr>
        <w:pStyle w:val="EPP-Comentario"/>
      </w:pPr>
      <w:r w:rsidRPr="0026714E">
        <w:rPr>
          <w:noProof/>
        </w:rPr>
        <w:lastRenderedPageBreak/>
        <w:drawing>
          <wp:inline distT="0" distB="0" distL="0" distR="0" wp14:anchorId="234A13D4" wp14:editId="6BE770CC">
            <wp:extent cx="5792008" cy="380100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14E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F1C16" w14:textId="77777777" w:rsidR="003259DB" w:rsidRDefault="003259DB">
      <w:r>
        <w:separator/>
      </w:r>
    </w:p>
  </w:endnote>
  <w:endnote w:type="continuationSeparator" w:id="0">
    <w:p w14:paraId="4749D5F8" w14:textId="77777777" w:rsidR="003259DB" w:rsidRDefault="0032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B1E33" w14:textId="77777777" w:rsidR="00FB4266" w:rsidRDefault="00FB4266">
    <w:pPr>
      <w:pStyle w:val="Footer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14:paraId="059AAE45" w14:textId="77777777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69239CE" w14:textId="77777777" w:rsidR="00292C6C" w:rsidRDefault="00292C6C" w:rsidP="00292C6C">
          <w:pPr>
            <w:pStyle w:val="EPP-Cabealho"/>
          </w:pPr>
          <w:r>
            <w:t>&lt;CHP&gt; 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12C08548" w14:textId="77777777"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7EC5CEC7" w14:textId="77777777"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6714E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6714E">
            <w:rPr>
              <w:noProof/>
            </w:rPr>
            <w:t>3</w:t>
          </w:r>
          <w:r>
            <w:fldChar w:fldCharType="end"/>
          </w:r>
        </w:p>
      </w:tc>
    </w:tr>
  </w:tbl>
  <w:p w14:paraId="1A1C37DA" w14:textId="77777777"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11744" w14:textId="77777777" w:rsidR="003259DB" w:rsidRDefault="003259DB">
      <w:r>
        <w:separator/>
      </w:r>
    </w:p>
  </w:footnote>
  <w:footnote w:type="continuationSeparator" w:id="0">
    <w:p w14:paraId="2700C100" w14:textId="77777777" w:rsidR="003259DB" w:rsidRDefault="00325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 w14:paraId="529DA79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AB045E1" w14:textId="77777777"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14:paraId="5775C711" w14:textId="77777777"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14:paraId="5C62BA9B" w14:textId="77777777" w:rsidR="00D03329" w:rsidRDefault="00D03329" w:rsidP="00D03329">
          <w:pPr>
            <w:pStyle w:val="EPP-Cabealho"/>
            <w:rPr>
              <w:b/>
            </w:rPr>
          </w:pPr>
        </w:p>
      </w:tc>
    </w:tr>
  </w:tbl>
  <w:p w14:paraId="05326F06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56953D8"/>
    <w:multiLevelType w:val="hybridMultilevel"/>
    <w:tmpl w:val="DFD69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1574654">
    <w:abstractNumId w:val="5"/>
  </w:num>
  <w:num w:numId="2" w16cid:durableId="1084179370">
    <w:abstractNumId w:val="6"/>
  </w:num>
  <w:num w:numId="3" w16cid:durableId="859244636">
    <w:abstractNumId w:val="6"/>
  </w:num>
  <w:num w:numId="4" w16cid:durableId="1204053739">
    <w:abstractNumId w:val="6"/>
  </w:num>
  <w:num w:numId="5" w16cid:durableId="1180046229">
    <w:abstractNumId w:val="6"/>
  </w:num>
  <w:num w:numId="6" w16cid:durableId="970135816">
    <w:abstractNumId w:val="2"/>
  </w:num>
  <w:num w:numId="7" w16cid:durableId="761485935">
    <w:abstractNumId w:val="6"/>
  </w:num>
  <w:num w:numId="8" w16cid:durableId="59865793">
    <w:abstractNumId w:val="6"/>
  </w:num>
  <w:num w:numId="9" w16cid:durableId="2020235476">
    <w:abstractNumId w:val="0"/>
  </w:num>
  <w:num w:numId="10" w16cid:durableId="141777073">
    <w:abstractNumId w:val="1"/>
  </w:num>
  <w:num w:numId="11" w16cid:durableId="88938154">
    <w:abstractNumId w:val="3"/>
  </w:num>
  <w:num w:numId="12" w16cid:durableId="1798454651">
    <w:abstractNumId w:val="3"/>
    <w:lvlOverride w:ilvl="0">
      <w:startOverride w:val="1"/>
    </w:lvlOverride>
  </w:num>
  <w:num w:numId="13" w16cid:durableId="21201177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35"/>
    <w:rsid w:val="0000781E"/>
    <w:rsid w:val="00016CF6"/>
    <w:rsid w:val="00064B40"/>
    <w:rsid w:val="00096D0C"/>
    <w:rsid w:val="000B2D95"/>
    <w:rsid w:val="000C77A8"/>
    <w:rsid w:val="0012693F"/>
    <w:rsid w:val="00141BB7"/>
    <w:rsid w:val="00153EE8"/>
    <w:rsid w:val="001636B5"/>
    <w:rsid w:val="00185D0C"/>
    <w:rsid w:val="001E0869"/>
    <w:rsid w:val="00254122"/>
    <w:rsid w:val="0026714E"/>
    <w:rsid w:val="002726E9"/>
    <w:rsid w:val="00292C6C"/>
    <w:rsid w:val="003259DB"/>
    <w:rsid w:val="0033170C"/>
    <w:rsid w:val="00366AC2"/>
    <w:rsid w:val="00375F64"/>
    <w:rsid w:val="00442A5D"/>
    <w:rsid w:val="00453FD0"/>
    <w:rsid w:val="0049456B"/>
    <w:rsid w:val="00497B6A"/>
    <w:rsid w:val="004B1997"/>
    <w:rsid w:val="00530DF5"/>
    <w:rsid w:val="00580EC3"/>
    <w:rsid w:val="005C2EBC"/>
    <w:rsid w:val="00636D67"/>
    <w:rsid w:val="00651E57"/>
    <w:rsid w:val="0069452F"/>
    <w:rsid w:val="006A0A78"/>
    <w:rsid w:val="007548E2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73608"/>
    <w:rsid w:val="00991E00"/>
    <w:rsid w:val="009A6367"/>
    <w:rsid w:val="009B0E25"/>
    <w:rsid w:val="00AA73B9"/>
    <w:rsid w:val="00AC5BC3"/>
    <w:rsid w:val="00AF2C6E"/>
    <w:rsid w:val="00B20150"/>
    <w:rsid w:val="00B210BA"/>
    <w:rsid w:val="00B5102A"/>
    <w:rsid w:val="00BA0484"/>
    <w:rsid w:val="00BB664B"/>
    <w:rsid w:val="00C16EDA"/>
    <w:rsid w:val="00C318A3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5B5660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</w:numPr>
      <w:spacing w:before="240" w:after="12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102</TotalTime>
  <Pages>3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615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Gustavo Alonso</cp:lastModifiedBy>
  <cp:revision>11</cp:revision>
  <cp:lastPrinted>2025-09-24T01:57:00Z</cp:lastPrinted>
  <dcterms:created xsi:type="dcterms:W3CDTF">2025-09-04T12:52:00Z</dcterms:created>
  <dcterms:modified xsi:type="dcterms:W3CDTF">2025-09-24T01:57:00Z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