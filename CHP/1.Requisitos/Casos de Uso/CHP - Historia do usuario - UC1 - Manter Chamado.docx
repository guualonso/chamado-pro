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F655E3" w14:textId="77777777" w:rsidR="004B1997" w:rsidRDefault="004B1997" w:rsidP="004B1997">
      <w:pPr>
        <w:pStyle w:val="EPP-Seonivel1"/>
      </w:pPr>
      <w:bookmarkStart w:id="0" w:name="_Toc464633893"/>
      <w:r>
        <w:t xml:space="preserve">número da historia: </w:t>
      </w:r>
      <w:r w:rsidR="00891A1F">
        <w:rPr>
          <w:b w:val="0"/>
          <w:sz w:val="20"/>
        </w:rPr>
        <w:t>1</w:t>
      </w:r>
    </w:p>
    <w:p w14:paraId="56498E86" w14:textId="2BB56AD8" w:rsidR="00AF2C6E" w:rsidRDefault="00AF2C6E" w:rsidP="00D03329">
      <w:pPr>
        <w:pStyle w:val="Heading1"/>
        <w:numPr>
          <w:ilvl w:val="0"/>
          <w:numId w:val="0"/>
        </w:numPr>
      </w:pPr>
      <w:r>
        <w:t>estimativa:</w:t>
      </w:r>
      <w:r w:rsidRPr="00D03329">
        <w:rPr>
          <w:rStyle w:val="EPP-Seonivel1Carcter"/>
          <w:sz w:val="20"/>
        </w:rPr>
        <w:t xml:space="preserve"> </w:t>
      </w:r>
      <w:r w:rsidR="00943E3F">
        <w:rPr>
          <w:rStyle w:val="EPP-Seonivel1Carcter"/>
          <w:sz w:val="20"/>
        </w:rPr>
        <w:t>27</w:t>
      </w:r>
      <w:r w:rsidR="00D03329" w:rsidRPr="00D03329">
        <w:rPr>
          <w:rStyle w:val="EPP-Seonivel1Carcter"/>
          <w:sz w:val="20"/>
        </w:rPr>
        <w:t xml:space="preserve"> horas estimadas</w:t>
      </w:r>
      <w:r w:rsidR="000F7D19">
        <w:rPr>
          <w:rStyle w:val="EPP-Seonivel1Carcter"/>
          <w:sz w:val="20"/>
        </w:rPr>
        <w:t>.</w:t>
      </w:r>
    </w:p>
    <w:p w14:paraId="5EED9933" w14:textId="50A061D6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  <w:r w:rsidR="00FC1046">
        <w:t xml:space="preserve"> – UC MANTER CHAMADO</w:t>
      </w:r>
    </w:p>
    <w:p w14:paraId="5C1B104B" w14:textId="6E93F1CD" w:rsidR="004B1997" w:rsidRDefault="00943E3F" w:rsidP="00615A82">
      <w:pPr>
        <w:pStyle w:val="ListParagraph"/>
        <w:numPr>
          <w:ilvl w:val="0"/>
          <w:numId w:val="13"/>
        </w:numPr>
      </w:pPr>
      <w:bookmarkStart w:id="1" w:name="_Toc464633894"/>
      <w:r>
        <w:t>Como admin</w:t>
      </w:r>
      <w:r w:rsidR="00615A82">
        <w:t>istrador</w:t>
      </w:r>
      <w:r>
        <w:t xml:space="preserve"> eu quero a capacidade</w:t>
      </w:r>
      <w:r w:rsidR="000F07A9">
        <w:t xml:space="preserve"> </w:t>
      </w:r>
      <w:r>
        <w:t xml:space="preserve">de </w:t>
      </w:r>
      <w:r w:rsidR="00615A82">
        <w:t>poder listar, atualizar, e atribuir um técnico ao chamado.</w:t>
      </w:r>
    </w:p>
    <w:p w14:paraId="6363068F" w14:textId="3CB02A40" w:rsidR="00615A82" w:rsidRDefault="00615A82" w:rsidP="00615A82">
      <w:pPr>
        <w:pStyle w:val="ListParagraph"/>
        <w:numPr>
          <w:ilvl w:val="0"/>
          <w:numId w:val="13"/>
        </w:numPr>
      </w:pPr>
      <w:r>
        <w:t>Como técnico eu quero a capacidade de listar meus chamados</w:t>
      </w:r>
      <w:r w:rsidR="00B27A57">
        <w:t xml:space="preserve"> e atualizar status do chamado.</w:t>
      </w:r>
    </w:p>
    <w:p w14:paraId="37D2EA16" w14:textId="4D51BEED" w:rsidR="004471BD" w:rsidRDefault="004471BD" w:rsidP="00615A82">
      <w:pPr>
        <w:pStyle w:val="ListParagraph"/>
        <w:numPr>
          <w:ilvl w:val="0"/>
          <w:numId w:val="13"/>
        </w:numPr>
      </w:pPr>
      <w:r>
        <w:t xml:space="preserve">Como cliente eu quero </w:t>
      </w:r>
      <w:r w:rsidR="000F07A9">
        <w:t xml:space="preserve">a capacidade de </w:t>
      </w:r>
      <w:r w:rsidR="00D97B73">
        <w:t>abrir</w:t>
      </w:r>
      <w:r>
        <w:t xml:space="preserve"> o chamado, listar meus chamados e consultar meus chamados.</w:t>
      </w:r>
    </w:p>
    <w:p w14:paraId="7059BE59" w14:textId="1118494C" w:rsidR="00615A82" w:rsidRPr="0012693F" w:rsidRDefault="00615A82" w:rsidP="00615A82">
      <w:pPr>
        <w:pStyle w:val="ListParagraph"/>
        <w:numPr>
          <w:ilvl w:val="0"/>
          <w:numId w:val="13"/>
        </w:numPr>
      </w:pPr>
      <w:r>
        <w:t>Esse UC extends 2 - UC Consultar Chamado.</w:t>
      </w:r>
    </w:p>
    <w:p w14:paraId="154CF420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443E3229" w14:textId="289946B1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 w:rsidR="0012693F">
        <w:t xml:space="preserve">: </w:t>
      </w:r>
      <w:r w:rsidR="00547D10">
        <w:t>É necessário</w:t>
      </w:r>
      <w:r w:rsidR="00943E3F">
        <w:t xml:space="preserve"> </w:t>
      </w:r>
      <w:r w:rsidR="00615A82">
        <w:t>estar logado como administrador ou técnico.</w:t>
      </w:r>
    </w:p>
    <w:p w14:paraId="21173420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W w:w="9551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3"/>
        <w:gridCol w:w="3726"/>
        <w:gridCol w:w="2414"/>
        <w:gridCol w:w="2358"/>
      </w:tblGrid>
      <w:tr w:rsidR="00DE6035" w14:paraId="6A3674E7" w14:textId="77777777" w:rsidTr="0012693F">
        <w:trPr>
          <w:trHeight w:val="36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77250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Nr.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33DC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Funcionalidade/Comportamento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78617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Entradas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1444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Resultado Esperado</w:t>
            </w:r>
          </w:p>
        </w:tc>
      </w:tr>
      <w:tr w:rsidR="00DE6035" w14:paraId="13F16728" w14:textId="77777777" w:rsidTr="0012693F">
        <w:trPr>
          <w:trHeight w:val="85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FBA07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07EE7" w14:textId="5C992459" w:rsidR="00DE6035" w:rsidRDefault="00D97B73" w:rsidP="00002FBF">
            <w:pPr>
              <w:pStyle w:val="EPP-Comentario"/>
              <w:spacing w:line="249" w:lineRule="auto"/>
            </w:pPr>
            <w:r>
              <w:rPr>
                <w:rFonts w:eastAsia="Arial"/>
                <w:b/>
                <w:bCs/>
                <w:i w:val="0"/>
                <w:color w:val="auto"/>
              </w:rPr>
              <w:t>Abrir</w:t>
            </w:r>
            <w:r w:rsidR="004471BD">
              <w:rPr>
                <w:rFonts w:eastAsia="Arial"/>
                <w:b/>
                <w:bCs/>
                <w:i w:val="0"/>
                <w:color w:val="auto"/>
              </w:rPr>
              <w:t xml:space="preserve"> chamado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86689" w14:textId="57E2F8F5" w:rsidR="00DE6035" w:rsidRDefault="00D97B73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Titulo: Chamado 1.</w:t>
            </w:r>
          </w:p>
          <w:p w14:paraId="1428DDBD" w14:textId="77777777" w:rsidR="00D97B73" w:rsidRDefault="00D97B73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Descrição: Problema na impressora.</w:t>
            </w:r>
          </w:p>
          <w:p w14:paraId="1E112E06" w14:textId="6BF2FD1B" w:rsidR="00D97B73" w:rsidRDefault="00D97B73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Status: “Aberto”.</w:t>
            </w:r>
            <w:r>
              <w:rPr>
                <w:rFonts w:eastAsia="Arial"/>
                <w:b/>
                <w:bCs/>
                <w:i w:val="0"/>
                <w:color w:val="auto"/>
              </w:rPr>
              <w:br/>
              <w:t>Categoria: Impressora.</w:t>
            </w:r>
            <w:r>
              <w:rPr>
                <w:rFonts w:eastAsia="Arial"/>
                <w:b/>
                <w:bCs/>
                <w:i w:val="0"/>
                <w:color w:val="auto"/>
              </w:rPr>
              <w:br/>
              <w:t>Data e hora: Inseridos automaticamente.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10F2D" w14:textId="23A6AE9E" w:rsidR="00DE6035" w:rsidRDefault="00D97B73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Abrir</w:t>
            </w:r>
            <w:r w:rsidR="004471BD">
              <w:rPr>
                <w:rFonts w:eastAsia="Arial"/>
                <w:b/>
                <w:bCs/>
                <w:i w:val="0"/>
                <w:color w:val="auto"/>
              </w:rPr>
              <w:t xml:space="preserve"> </w:t>
            </w:r>
            <w:r>
              <w:rPr>
                <w:rFonts w:eastAsia="Arial"/>
                <w:b/>
                <w:bCs/>
                <w:i w:val="0"/>
                <w:color w:val="auto"/>
              </w:rPr>
              <w:t>um chamado.</w:t>
            </w:r>
          </w:p>
          <w:p w14:paraId="141F684F" w14:textId="5B269017" w:rsidR="004471BD" w:rsidRDefault="004471BD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</w:p>
        </w:tc>
      </w:tr>
      <w:tr w:rsidR="004471BD" w14:paraId="53C7A5ED" w14:textId="77777777" w:rsidTr="0012693F">
        <w:trPr>
          <w:trHeight w:val="85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19035" w14:textId="71AEF885" w:rsidR="004471BD" w:rsidRDefault="004471BD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02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62210" w14:textId="05EE7213" w:rsidR="004471BD" w:rsidRDefault="004471BD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Listar chamado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58D5D" w14:textId="7DA307A6" w:rsidR="004471BD" w:rsidRDefault="004471BD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-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D028D" w14:textId="36B520C4" w:rsidR="00301BE0" w:rsidRDefault="00301BE0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Mostrar a lista de chamados</w:t>
            </w:r>
          </w:p>
        </w:tc>
      </w:tr>
      <w:tr w:rsidR="00301BE0" w14:paraId="20B27A77" w14:textId="77777777" w:rsidTr="0012693F">
        <w:trPr>
          <w:trHeight w:val="85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FD1B" w14:textId="30B1FD65" w:rsidR="00301BE0" w:rsidRDefault="00301BE0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03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FBEFD" w14:textId="6461A005" w:rsidR="00301BE0" w:rsidRDefault="00301BE0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Consultar chamados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EC301" w14:textId="73770842" w:rsidR="00301BE0" w:rsidRDefault="00301BE0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-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E810" w14:textId="7300B8EA" w:rsidR="00301BE0" w:rsidRDefault="00301BE0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Consultar chamados da lista de chamados</w:t>
            </w:r>
          </w:p>
        </w:tc>
      </w:tr>
      <w:tr w:rsidR="00301BE0" w14:paraId="0458F4D3" w14:textId="77777777" w:rsidTr="0012693F">
        <w:trPr>
          <w:trHeight w:val="85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F78D8" w14:textId="36EA2BDA" w:rsidR="00301BE0" w:rsidRDefault="00301BE0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04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B9676" w14:textId="1ECC9C84" w:rsidR="00301BE0" w:rsidRDefault="00301BE0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Atribuir Técnico ao chamado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81C37" w14:textId="7D49265A" w:rsidR="00301BE0" w:rsidRDefault="00301BE0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Selecionar técnico disponível.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25C7" w14:textId="71ACAA87" w:rsidR="00301BE0" w:rsidRDefault="00301BE0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Atribuir e mostrar visualmente.</w:t>
            </w:r>
          </w:p>
        </w:tc>
      </w:tr>
      <w:tr w:rsidR="00301BE0" w14:paraId="1FEB4FE9" w14:textId="77777777" w:rsidTr="0012693F">
        <w:trPr>
          <w:trHeight w:val="85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7E34A" w14:textId="4B91AE22" w:rsidR="00301BE0" w:rsidRDefault="00301BE0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05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6FBD" w14:textId="56BE3EF6" w:rsidR="00301BE0" w:rsidRDefault="00301BE0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Atualizar Status do chamado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880A" w14:textId="52BD1E40" w:rsidR="00301BE0" w:rsidRDefault="00301BE0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Selecionar os status disponíveis de acordo com o andamento.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DD46D" w14:textId="4FAE0302" w:rsidR="00301BE0" w:rsidRDefault="00301BE0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Mostrar visualmente o status do chamado.</w:t>
            </w:r>
          </w:p>
        </w:tc>
      </w:tr>
    </w:tbl>
    <w:p w14:paraId="2F0F35CF" w14:textId="77777777" w:rsidR="00016CF6" w:rsidRDefault="00016CF6" w:rsidP="007E6CB5">
      <w:pPr>
        <w:pStyle w:val="EPP-Comentario"/>
      </w:pPr>
    </w:p>
    <w:p w14:paraId="75901C97" w14:textId="77777777" w:rsidR="0033170C" w:rsidRDefault="0033170C" w:rsidP="0033170C">
      <w:pPr>
        <w:pStyle w:val="EPP-Seonivel1"/>
      </w:pPr>
      <w:r>
        <w:lastRenderedPageBreak/>
        <w:t>tEM PROTÓTIPO?</w:t>
      </w:r>
    </w:p>
    <w:p w14:paraId="34A5B741" w14:textId="77777777" w:rsidR="0033170C" w:rsidRDefault="00943E3F" w:rsidP="007E6CB5">
      <w:pPr>
        <w:pStyle w:val="EPP-Comentario"/>
      </w:pPr>
      <w:r w:rsidRPr="00943E3F">
        <w:rPr>
          <w:noProof/>
        </w:rPr>
        <w:drawing>
          <wp:inline distT="0" distB="0" distL="0" distR="0" wp14:anchorId="54740FC1" wp14:editId="038D4279">
            <wp:extent cx="6120130" cy="68345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70C">
      <w:headerReference w:type="default" r:id="rId8"/>
      <w:footerReference w:type="default" r:id="rId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E3C39" w14:textId="77777777" w:rsidR="00CC43E0" w:rsidRDefault="00CC43E0">
      <w:r>
        <w:separator/>
      </w:r>
    </w:p>
  </w:endnote>
  <w:endnote w:type="continuationSeparator" w:id="0">
    <w:p w14:paraId="47A15886" w14:textId="77777777" w:rsidR="00CC43E0" w:rsidRDefault="00CC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390AB" w14:textId="77777777" w:rsidR="00FB4266" w:rsidRDefault="00FB4266">
    <w:pPr>
      <w:pStyle w:val="Footer"/>
    </w:pPr>
  </w:p>
  <w:tbl>
    <w:tblPr>
      <w:tblW w:w="9710" w:type="dxa"/>
      <w:tblInd w:w="7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00"/>
      <w:gridCol w:w="1705"/>
      <w:gridCol w:w="1705"/>
    </w:tblGrid>
    <w:tr w:rsidR="00292C6C" w14:paraId="741E6A3B" w14:textId="77777777" w:rsidTr="00002FBF">
      <w:trPr>
        <w:cantSplit/>
      </w:trPr>
      <w:tc>
        <w:tcPr>
          <w:tcW w:w="6300" w:type="dxa"/>
          <w:tcBorders>
            <w:top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BF19F67" w14:textId="77777777" w:rsidR="00292C6C" w:rsidRDefault="00292C6C" w:rsidP="00292C6C">
          <w:pPr>
            <w:pStyle w:val="EPP-Cabealho"/>
          </w:pPr>
          <w:r>
            <w:t xml:space="preserve">&lt;CHP&gt; </w:t>
          </w:r>
          <w:r>
            <w:t>- &lt;ChamadoPro&gt;</w:t>
          </w:r>
          <w:r>
            <w:tab/>
            <w:t>Versão &lt;1.0&gt;</w:t>
          </w:r>
        </w:p>
      </w:tc>
      <w:tc>
        <w:tcPr>
          <w:tcW w:w="1705" w:type="dxa"/>
          <w:tcBorders>
            <w:top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1F7CFD80" w14:textId="77777777" w:rsidR="00292C6C" w:rsidRDefault="00292C6C" w:rsidP="00292C6C">
          <w:pPr>
            <w:pStyle w:val="EPP-Cabealho"/>
          </w:pPr>
        </w:p>
      </w:tc>
      <w:tc>
        <w:tcPr>
          <w:tcW w:w="1705" w:type="dxa"/>
          <w:tcBorders>
            <w:top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1915CB21" w14:textId="77777777" w:rsidR="00292C6C" w:rsidRDefault="00292C6C" w:rsidP="00292C6C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43E3F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43E3F">
            <w:rPr>
              <w:noProof/>
            </w:rPr>
            <w:t>2</w:t>
          </w:r>
          <w:r>
            <w:fldChar w:fldCharType="end"/>
          </w:r>
        </w:p>
      </w:tc>
    </w:tr>
  </w:tbl>
  <w:p w14:paraId="4DDE50F2" w14:textId="77777777"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D42E7" w14:textId="77777777" w:rsidR="00CC43E0" w:rsidRDefault="00CC43E0">
      <w:r>
        <w:separator/>
      </w:r>
    </w:p>
  </w:footnote>
  <w:footnote w:type="continuationSeparator" w:id="0">
    <w:p w14:paraId="1358B4FA" w14:textId="77777777" w:rsidR="00CC43E0" w:rsidRDefault="00CC4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03329" w14:paraId="03DF10C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0DF86AB3" w14:textId="77777777" w:rsidR="00D03329" w:rsidRDefault="00D03329" w:rsidP="00D03329">
          <w:pPr>
            <w:pStyle w:val="EPP-Cabealho"/>
          </w:pPr>
          <w:r>
            <w:t>&lt;CHP&gt;</w:t>
          </w:r>
        </w:p>
      </w:tc>
      <w:tc>
        <w:tcPr>
          <w:tcW w:w="6840" w:type="dxa"/>
          <w:vAlign w:val="center"/>
        </w:tcPr>
        <w:p w14:paraId="0E2201EA" w14:textId="77777777" w:rsidR="00D03329" w:rsidRDefault="00D03329" w:rsidP="00D03329">
          <w:pPr>
            <w:pStyle w:val="EPP-Cabealho"/>
          </w:pPr>
          <w:r>
            <w:rPr>
              <w:bCs/>
            </w:rPr>
            <w:t>&lt;1&gt;-&lt;Historia de Usuario&gt;</w:t>
          </w:r>
        </w:p>
      </w:tc>
      <w:tc>
        <w:tcPr>
          <w:tcW w:w="1440" w:type="dxa"/>
          <w:vAlign w:val="center"/>
        </w:tcPr>
        <w:p w14:paraId="49B019EA" w14:textId="77777777" w:rsidR="00D03329" w:rsidRDefault="00D03329" w:rsidP="00D03329">
          <w:pPr>
            <w:pStyle w:val="EPP-Cabealho"/>
            <w:rPr>
              <w:b/>
            </w:rPr>
          </w:pPr>
        </w:p>
      </w:tc>
    </w:tr>
  </w:tbl>
  <w:p w14:paraId="1F939C47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3C17E1"/>
    <w:multiLevelType w:val="hybridMultilevel"/>
    <w:tmpl w:val="642C68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508057558">
    <w:abstractNumId w:val="5"/>
  </w:num>
  <w:num w:numId="2" w16cid:durableId="1680044401">
    <w:abstractNumId w:val="6"/>
  </w:num>
  <w:num w:numId="3" w16cid:durableId="1844663254">
    <w:abstractNumId w:val="6"/>
  </w:num>
  <w:num w:numId="4" w16cid:durableId="1567182996">
    <w:abstractNumId w:val="6"/>
  </w:num>
  <w:num w:numId="5" w16cid:durableId="2029528267">
    <w:abstractNumId w:val="6"/>
  </w:num>
  <w:num w:numId="6" w16cid:durableId="528105511">
    <w:abstractNumId w:val="2"/>
  </w:num>
  <w:num w:numId="7" w16cid:durableId="1931502600">
    <w:abstractNumId w:val="6"/>
  </w:num>
  <w:num w:numId="8" w16cid:durableId="84615496">
    <w:abstractNumId w:val="6"/>
  </w:num>
  <w:num w:numId="9" w16cid:durableId="251010729">
    <w:abstractNumId w:val="0"/>
  </w:num>
  <w:num w:numId="10" w16cid:durableId="1139345310">
    <w:abstractNumId w:val="1"/>
  </w:num>
  <w:num w:numId="11" w16cid:durableId="492917079">
    <w:abstractNumId w:val="4"/>
  </w:num>
  <w:num w:numId="12" w16cid:durableId="1319454525">
    <w:abstractNumId w:val="4"/>
    <w:lvlOverride w:ilvl="0">
      <w:startOverride w:val="1"/>
    </w:lvlOverride>
  </w:num>
  <w:num w:numId="13" w16cid:durableId="204578498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035"/>
    <w:rsid w:val="0000781E"/>
    <w:rsid w:val="00016CF6"/>
    <w:rsid w:val="00096D0C"/>
    <w:rsid w:val="000C77A8"/>
    <w:rsid w:val="000F07A9"/>
    <w:rsid w:val="000F7D19"/>
    <w:rsid w:val="0012693F"/>
    <w:rsid w:val="00141BB7"/>
    <w:rsid w:val="00153EE8"/>
    <w:rsid w:val="001636B5"/>
    <w:rsid w:val="00185D0C"/>
    <w:rsid w:val="001E0869"/>
    <w:rsid w:val="00254122"/>
    <w:rsid w:val="0026065D"/>
    <w:rsid w:val="00292C6C"/>
    <w:rsid w:val="002E4158"/>
    <w:rsid w:val="00301BE0"/>
    <w:rsid w:val="0033170C"/>
    <w:rsid w:val="00366AC2"/>
    <w:rsid w:val="00375F64"/>
    <w:rsid w:val="00442A5D"/>
    <w:rsid w:val="004471BD"/>
    <w:rsid w:val="00453FD0"/>
    <w:rsid w:val="0049456B"/>
    <w:rsid w:val="00497B6A"/>
    <w:rsid w:val="004B1997"/>
    <w:rsid w:val="00547D10"/>
    <w:rsid w:val="00580EC3"/>
    <w:rsid w:val="005C2EBC"/>
    <w:rsid w:val="00615A82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891A1F"/>
    <w:rsid w:val="008E4A92"/>
    <w:rsid w:val="00943E3F"/>
    <w:rsid w:val="00950593"/>
    <w:rsid w:val="00991E00"/>
    <w:rsid w:val="009A6367"/>
    <w:rsid w:val="009B0E25"/>
    <w:rsid w:val="00AA73B9"/>
    <w:rsid w:val="00AC5BC3"/>
    <w:rsid w:val="00AF2C6E"/>
    <w:rsid w:val="00B079E0"/>
    <w:rsid w:val="00B210BA"/>
    <w:rsid w:val="00B27A57"/>
    <w:rsid w:val="00B5102A"/>
    <w:rsid w:val="00BA0484"/>
    <w:rsid w:val="00BB664B"/>
    <w:rsid w:val="00C16EDA"/>
    <w:rsid w:val="00C36863"/>
    <w:rsid w:val="00C57F6A"/>
    <w:rsid w:val="00CC0D34"/>
    <w:rsid w:val="00CC43E0"/>
    <w:rsid w:val="00D03329"/>
    <w:rsid w:val="00D3374F"/>
    <w:rsid w:val="00D60B3D"/>
    <w:rsid w:val="00D97B73"/>
    <w:rsid w:val="00DE6035"/>
    <w:rsid w:val="00E0110C"/>
    <w:rsid w:val="00E418E1"/>
    <w:rsid w:val="00E700C7"/>
    <w:rsid w:val="00E74320"/>
    <w:rsid w:val="00E85C1E"/>
    <w:rsid w:val="00EA5759"/>
    <w:rsid w:val="00F86AAC"/>
    <w:rsid w:val="00FB4266"/>
    <w:rsid w:val="00FC1046"/>
    <w:rsid w:val="00FD2D1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36CB2B"/>
  <w15:docId w15:val="{BD5D0AD6-9598-428C-B024-C5AFB793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Heading3Char"/>
    <w:pPr>
      <w:numPr>
        <w:ilvl w:val="2"/>
      </w:numPr>
      <w:spacing w:before="240" w:after="120"/>
      <w:outlineLvl w:val="2"/>
    </w:pPr>
  </w:style>
  <w:style w:type="paragraph" w:styleId="Heading4">
    <w:name w:val="heading 4"/>
    <w:basedOn w:val="Normal"/>
    <w:next w:val="Normal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9452F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9452F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Heading1"/>
    <w:link w:val="EPP-Seonivel1Carcter"/>
    <w:qFormat/>
    <w:rsid w:val="005C2EBC"/>
  </w:style>
  <w:style w:type="paragraph" w:customStyle="1" w:styleId="EPP-Seonivel2">
    <w:name w:val="EPP-Seção nivel 2"/>
    <w:basedOn w:val="Heading2"/>
    <w:link w:val="EPP-Seonivel2Carcter"/>
    <w:qFormat/>
    <w:rsid w:val="005C2EBC"/>
  </w:style>
  <w:style w:type="character" w:customStyle="1" w:styleId="Heading1Char">
    <w:name w:val="Heading 1 Char"/>
    <w:basedOn w:val="DefaultParagraphFont"/>
    <w:link w:val="Heading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Heading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Heading3"/>
    <w:link w:val="EPP-Seonivel3Carcter"/>
    <w:qFormat/>
    <w:rsid w:val="005C2EBC"/>
  </w:style>
  <w:style w:type="character" w:customStyle="1" w:styleId="Heading2Char">
    <w:name w:val="Heading 2 Char"/>
    <w:basedOn w:val="DefaultParagraphFont"/>
    <w:link w:val="Heading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Heading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Heading3Char">
    <w:name w:val="Heading 3 Char"/>
    <w:basedOn w:val="Heading2Char"/>
    <w:link w:val="Heading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Heading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itle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DefaultParagraphFont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itleChar">
    <w:name w:val="Title Char"/>
    <w:basedOn w:val="DefaultParagraphFont"/>
    <w:link w:val="Title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itle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DefaultParagraphFont"/>
    <w:link w:val="EPP-TextoNormal"/>
    <w:rsid w:val="005C2EBC"/>
    <w:rPr>
      <w:rFonts w:ascii="Arial" w:hAnsi="Arial" w:cs="Arial"/>
      <w:color w:val="000000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DefaultParagraphFont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ListParagraph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ListParagraph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ListParagraph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ListParagraph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ListParagraph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ListParagraph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221</TotalTime>
  <Pages>2</Pages>
  <Words>177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&lt;Nr&gt;-&lt;Historia de Usuario&gt;</vt:lpstr>
      <vt:lpstr>&lt;Nr&gt;-&lt;Historia de Usuario&gt;</vt:lpstr>
    </vt:vector>
  </TitlesOfParts>
  <Manager>&lt;Sigla do Projeto&gt; - &lt;Nome do Projeto&gt;</Manager>
  <Company/>
  <LinksUpToDate>false</LinksUpToDate>
  <CharactersWithSpaces>1133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aluno</dc:creator>
  <cp:lastModifiedBy>Gustavo Alonso</cp:lastModifiedBy>
  <cp:revision>17</cp:revision>
  <cp:lastPrinted>2025-09-24T01:37:00Z</cp:lastPrinted>
  <dcterms:created xsi:type="dcterms:W3CDTF">2025-09-04T12:52:00Z</dcterms:created>
  <dcterms:modified xsi:type="dcterms:W3CDTF">2025-09-24T01:43:00Z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