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1A2EEEA" w14:textId="44B218BB" w:rsidR="004B1997" w:rsidRDefault="004B1997" w:rsidP="004B1997">
      <w:pPr>
        <w:pStyle w:val="EPP-Seonivel1"/>
      </w:pPr>
      <w:bookmarkStart w:id="0" w:name="_Toc464633893"/>
      <w:r>
        <w:t xml:space="preserve">número da historia: </w:t>
      </w:r>
      <w:r w:rsidR="007B74B0">
        <w:rPr>
          <w:b w:val="0"/>
          <w:sz w:val="20"/>
        </w:rPr>
        <w:t>4</w:t>
      </w:r>
    </w:p>
    <w:p w14:paraId="22B45DDA" w14:textId="77777777" w:rsidR="00AF2C6E" w:rsidRDefault="00AF2C6E" w:rsidP="00D03329">
      <w:pPr>
        <w:pStyle w:val="Heading1"/>
        <w:numPr>
          <w:ilvl w:val="0"/>
          <w:numId w:val="0"/>
        </w:numPr>
      </w:pPr>
      <w:r>
        <w:t>estimativa:</w:t>
      </w:r>
      <w:r w:rsidRPr="00D03329">
        <w:rPr>
          <w:rStyle w:val="EPP-Seonivel1Carcter"/>
          <w:sz w:val="20"/>
        </w:rPr>
        <w:t xml:space="preserve"> </w:t>
      </w:r>
      <w:r w:rsidR="00891A1F">
        <w:rPr>
          <w:rStyle w:val="EPP-Seonivel1Carcter"/>
          <w:sz w:val="20"/>
        </w:rPr>
        <w:t>22</w:t>
      </w:r>
      <w:r w:rsidR="00D03329" w:rsidRPr="00D03329">
        <w:rPr>
          <w:rStyle w:val="EPP-Seonivel1Carcter"/>
          <w:sz w:val="20"/>
        </w:rPr>
        <w:t xml:space="preserve"> horas estimadas somando todos os casos de uso.</w:t>
      </w:r>
    </w:p>
    <w:p w14:paraId="7C813BAC" w14:textId="6283AF3F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historia</w:t>
      </w:r>
      <w:r w:rsidR="00516A60">
        <w:t xml:space="preserve"> – uc fazer login</w:t>
      </w:r>
    </w:p>
    <w:p w14:paraId="04DB40A1" w14:textId="32EA9838" w:rsidR="004B1997" w:rsidRPr="0012693F" w:rsidRDefault="00FE7A11" w:rsidP="0012693F">
      <w:bookmarkStart w:id="1" w:name="_Toc464633894"/>
      <w:r>
        <w:t xml:space="preserve">1. </w:t>
      </w:r>
      <w:r w:rsidR="00DE6035">
        <w:t xml:space="preserve">Como </w:t>
      </w:r>
      <w:r w:rsidR="007B74B0">
        <w:t>usuário (Cliente, Técnico e Admin)</w:t>
      </w:r>
      <w:r w:rsidR="00DE6035">
        <w:t xml:space="preserve"> eu quero a capacidade de “fazer” login, </w:t>
      </w:r>
      <w:r w:rsidR="0012693F">
        <w:t xml:space="preserve">para </w:t>
      </w:r>
      <w:r w:rsidR="0012693F" w:rsidRPr="0012693F">
        <w:rPr>
          <w:color w:val="auto"/>
        </w:rPr>
        <w:t>acessar</w:t>
      </w:r>
      <w:r w:rsidR="0012693F">
        <w:t xml:space="preserve"> o sistema e ter </w:t>
      </w:r>
      <w:r w:rsidR="007B74B0">
        <w:t>de acordo com minhas permissões de usuário.</w:t>
      </w:r>
    </w:p>
    <w:p w14:paraId="6A4B1FCD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5F0FE7F8" w14:textId="77777777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 w:rsidR="0012693F">
        <w:t>: O usuário precisa estar cadastrado no sistema.</w:t>
      </w:r>
    </w:p>
    <w:p w14:paraId="0042EF89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W w:w="11909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3"/>
        <w:gridCol w:w="3726"/>
        <w:gridCol w:w="2414"/>
        <w:gridCol w:w="2358"/>
        <w:gridCol w:w="2358"/>
      </w:tblGrid>
      <w:tr w:rsidR="007B74B0" w14:paraId="503E2E86" w14:textId="29C6DE4B" w:rsidTr="007B74B0">
        <w:trPr>
          <w:trHeight w:val="36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777" w14:textId="77777777" w:rsidR="007B74B0" w:rsidRDefault="007B74B0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Nr.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E8A7" w14:textId="77777777" w:rsidR="007B74B0" w:rsidRDefault="007B74B0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Funcionalidade/Comportamento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62E46" w14:textId="77777777" w:rsidR="007B74B0" w:rsidRDefault="007B74B0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Entradas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A2AF1" w14:textId="77777777" w:rsidR="007B74B0" w:rsidRDefault="007B74B0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Resultado Esperado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9EAA" w14:textId="77777777" w:rsidR="007B74B0" w:rsidRDefault="007B74B0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</w:p>
        </w:tc>
      </w:tr>
      <w:tr w:rsidR="007B74B0" w14:paraId="3D28A126" w14:textId="42B5BB2C" w:rsidTr="007B74B0">
        <w:trPr>
          <w:trHeight w:val="85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BB5C0" w14:textId="77777777" w:rsidR="007B74B0" w:rsidRDefault="007B74B0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8763F" w14:textId="22249200" w:rsidR="007B74B0" w:rsidRDefault="007B74B0" w:rsidP="00002FBF">
            <w:pPr>
              <w:pStyle w:val="EPP-Comentario"/>
              <w:spacing w:line="249" w:lineRule="auto"/>
            </w:pPr>
            <w:r>
              <w:rPr>
                <w:rFonts w:eastAsia="Arial"/>
                <w:b/>
                <w:bCs/>
                <w:i w:val="0"/>
                <w:color w:val="auto"/>
              </w:rPr>
              <w:t>Fazer login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0D27" w14:textId="46FB6867" w:rsidR="007B74B0" w:rsidRDefault="007B74B0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Nome: admin</w:t>
            </w:r>
            <w:r>
              <w:rPr>
                <w:rFonts w:eastAsia="Arial"/>
                <w:b/>
                <w:bCs/>
                <w:i w:val="0"/>
                <w:color w:val="auto"/>
              </w:rPr>
              <w:br/>
              <w:t xml:space="preserve">senha: admin123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E68D6" w14:textId="77777777" w:rsidR="007B74B0" w:rsidRDefault="007B74B0" w:rsidP="007B74B0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Acesso ao sistema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518A" w14:textId="77777777" w:rsidR="007B74B0" w:rsidRDefault="007B74B0" w:rsidP="007B74B0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</w:p>
        </w:tc>
      </w:tr>
      <w:tr w:rsidR="007B74B0" w14:paraId="31ED56F6" w14:textId="6276EAB4" w:rsidTr="007B74B0">
        <w:trPr>
          <w:trHeight w:val="55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B0C9D" w14:textId="77777777" w:rsidR="007B74B0" w:rsidRDefault="007B74B0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02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CCC2" w14:textId="77777777" w:rsidR="007B74B0" w:rsidRDefault="007B74B0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 xml:space="preserve">Validar campos obrigatórios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13A2" w14:textId="77777777" w:rsidR="007B74B0" w:rsidRDefault="007B74B0" w:rsidP="00002FBF">
            <w:pPr>
              <w:pStyle w:val="EPP-Comentario"/>
              <w:spacing w:line="249" w:lineRule="auto"/>
            </w:pPr>
            <w:r>
              <w:rPr>
                <w:rFonts w:eastAsia="Arial"/>
                <w:b/>
                <w:bCs/>
                <w:i w:val="0"/>
                <w:color w:val="auto"/>
              </w:rPr>
              <w:t>Nome vazio, senha vazia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E992" w14:textId="77777777" w:rsidR="007B74B0" w:rsidRPr="0012693F" w:rsidRDefault="007B74B0" w:rsidP="007B74B0">
            <w:pPr>
              <w:pStyle w:val="EPP-Cabealho"/>
              <w:jc w:val="left"/>
              <w:rPr>
                <w:b/>
              </w:rPr>
            </w:pPr>
            <w:r w:rsidRPr="0012693F">
              <w:rPr>
                <w:b/>
              </w:rPr>
              <w:t>Preencha os campos obrigatórios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F7DA" w14:textId="77777777" w:rsidR="007B74B0" w:rsidRPr="0012693F" w:rsidRDefault="007B74B0" w:rsidP="007B74B0">
            <w:pPr>
              <w:pStyle w:val="EPP-Cabealho"/>
              <w:jc w:val="left"/>
              <w:rPr>
                <w:b/>
              </w:rPr>
            </w:pPr>
          </w:p>
        </w:tc>
      </w:tr>
    </w:tbl>
    <w:p w14:paraId="792DFBCC" w14:textId="77777777" w:rsidR="00016CF6" w:rsidRDefault="00016CF6" w:rsidP="007E6CB5">
      <w:pPr>
        <w:pStyle w:val="EPP-Comentario"/>
      </w:pPr>
    </w:p>
    <w:p w14:paraId="7421B88B" w14:textId="77777777" w:rsidR="0033170C" w:rsidRDefault="0033170C" w:rsidP="0033170C">
      <w:pPr>
        <w:pStyle w:val="EPP-Seonivel1"/>
      </w:pPr>
      <w:r>
        <w:t>tEM PROTÓTIPO?</w:t>
      </w:r>
    </w:p>
    <w:p w14:paraId="4CB19B04" w14:textId="77777777" w:rsidR="0033170C" w:rsidRDefault="00D03329" w:rsidP="007E6CB5">
      <w:pPr>
        <w:pStyle w:val="EPP-Comentario"/>
      </w:pPr>
      <w:r w:rsidRPr="00D03329">
        <w:rPr>
          <w:noProof/>
          <w:lang w:val="pt-BR"/>
        </w:rPr>
        <w:drawing>
          <wp:inline distT="0" distB="0" distL="0" distR="0" wp14:anchorId="5494BF4B" wp14:editId="697B8E17">
            <wp:extent cx="6120130" cy="3836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70C">
      <w:headerReference w:type="default" r:id="rId8"/>
      <w:footerReference w:type="default" r:id="rId9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44C42" w14:textId="77777777" w:rsidR="0046303F" w:rsidRDefault="0046303F">
      <w:r>
        <w:separator/>
      </w:r>
    </w:p>
  </w:endnote>
  <w:endnote w:type="continuationSeparator" w:id="0">
    <w:p w14:paraId="3FC18409" w14:textId="77777777" w:rsidR="0046303F" w:rsidRDefault="00463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AC5B2" w14:textId="77777777" w:rsidR="00FB4266" w:rsidRDefault="00FB4266">
    <w:pPr>
      <w:pStyle w:val="Footer"/>
    </w:pPr>
  </w:p>
  <w:tbl>
    <w:tblPr>
      <w:tblW w:w="9710" w:type="dxa"/>
      <w:tblInd w:w="7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00"/>
      <w:gridCol w:w="1705"/>
      <w:gridCol w:w="1705"/>
    </w:tblGrid>
    <w:tr w:rsidR="00292C6C" w14:paraId="33604C88" w14:textId="77777777" w:rsidTr="00002FBF">
      <w:trPr>
        <w:cantSplit/>
      </w:trPr>
      <w:tc>
        <w:tcPr>
          <w:tcW w:w="6300" w:type="dxa"/>
          <w:tcBorders>
            <w:top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B4F0CF0" w14:textId="77777777" w:rsidR="00292C6C" w:rsidRDefault="00292C6C" w:rsidP="00292C6C">
          <w:pPr>
            <w:pStyle w:val="EPP-Cabealho"/>
          </w:pPr>
          <w:r>
            <w:t xml:space="preserve">&lt;CHP&gt; </w:t>
          </w:r>
          <w:r>
            <w:t>- &lt;ChamadoPro&gt;</w:t>
          </w:r>
          <w:r>
            <w:tab/>
            <w:t>Versão &lt;1.0&gt;</w:t>
          </w:r>
        </w:p>
      </w:tc>
      <w:tc>
        <w:tcPr>
          <w:tcW w:w="1705" w:type="dxa"/>
          <w:tcBorders>
            <w:top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32B033C5" w14:textId="77777777" w:rsidR="00292C6C" w:rsidRDefault="00292C6C" w:rsidP="00292C6C">
          <w:pPr>
            <w:pStyle w:val="EPP-Cabealho"/>
          </w:pPr>
        </w:p>
      </w:tc>
      <w:tc>
        <w:tcPr>
          <w:tcW w:w="1705" w:type="dxa"/>
          <w:tcBorders>
            <w:top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2CBEEB94" w14:textId="77777777" w:rsidR="00292C6C" w:rsidRDefault="00292C6C" w:rsidP="00292C6C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2693F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2693F">
            <w:rPr>
              <w:noProof/>
            </w:rPr>
            <w:t>1</w:t>
          </w:r>
          <w:r>
            <w:fldChar w:fldCharType="end"/>
          </w:r>
        </w:p>
      </w:tc>
    </w:tr>
  </w:tbl>
  <w:p w14:paraId="1064C6FD" w14:textId="77777777"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501EC" w14:textId="77777777" w:rsidR="0046303F" w:rsidRDefault="0046303F">
      <w:r>
        <w:separator/>
      </w:r>
    </w:p>
  </w:footnote>
  <w:footnote w:type="continuationSeparator" w:id="0">
    <w:p w14:paraId="050F5059" w14:textId="77777777" w:rsidR="0046303F" w:rsidRDefault="00463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03329" w14:paraId="15F1FEC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7F959A62" w14:textId="77777777" w:rsidR="00D03329" w:rsidRDefault="00D03329" w:rsidP="00D03329">
          <w:pPr>
            <w:pStyle w:val="EPP-Cabealho"/>
          </w:pPr>
          <w:r>
            <w:t>&lt;CHP&gt;</w:t>
          </w:r>
        </w:p>
      </w:tc>
      <w:tc>
        <w:tcPr>
          <w:tcW w:w="6840" w:type="dxa"/>
          <w:vAlign w:val="center"/>
        </w:tcPr>
        <w:p w14:paraId="2950AA6C" w14:textId="15007382" w:rsidR="00D03329" w:rsidRDefault="00D03329" w:rsidP="00D03329">
          <w:pPr>
            <w:pStyle w:val="EPP-Cabealho"/>
          </w:pPr>
          <w:r>
            <w:rPr>
              <w:bCs/>
            </w:rPr>
            <w:t>&lt;</w:t>
          </w:r>
          <w:r w:rsidR="0004272C">
            <w:rPr>
              <w:bCs/>
            </w:rPr>
            <w:t>4</w:t>
          </w:r>
          <w:r>
            <w:rPr>
              <w:bCs/>
            </w:rPr>
            <w:t>&gt;-&lt;Historia de Usuario&gt;</w:t>
          </w:r>
        </w:p>
      </w:tc>
      <w:tc>
        <w:tcPr>
          <w:tcW w:w="1440" w:type="dxa"/>
          <w:vAlign w:val="center"/>
        </w:tcPr>
        <w:p w14:paraId="16A6BECA" w14:textId="77777777" w:rsidR="00D03329" w:rsidRDefault="00D03329" w:rsidP="00D03329">
          <w:pPr>
            <w:pStyle w:val="EPP-Cabealho"/>
            <w:rPr>
              <w:b/>
            </w:rPr>
          </w:pPr>
        </w:p>
      </w:tc>
    </w:tr>
  </w:tbl>
  <w:p w14:paraId="7FC82FB8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825167435">
    <w:abstractNumId w:val="4"/>
  </w:num>
  <w:num w:numId="2" w16cid:durableId="1075594004">
    <w:abstractNumId w:val="5"/>
  </w:num>
  <w:num w:numId="3" w16cid:durableId="550507753">
    <w:abstractNumId w:val="5"/>
  </w:num>
  <w:num w:numId="4" w16cid:durableId="2057199868">
    <w:abstractNumId w:val="5"/>
  </w:num>
  <w:num w:numId="5" w16cid:durableId="372661043">
    <w:abstractNumId w:val="5"/>
  </w:num>
  <w:num w:numId="6" w16cid:durableId="1919821084">
    <w:abstractNumId w:val="2"/>
  </w:num>
  <w:num w:numId="7" w16cid:durableId="596714059">
    <w:abstractNumId w:val="5"/>
  </w:num>
  <w:num w:numId="8" w16cid:durableId="24910344">
    <w:abstractNumId w:val="5"/>
  </w:num>
  <w:num w:numId="9" w16cid:durableId="577790257">
    <w:abstractNumId w:val="0"/>
  </w:num>
  <w:num w:numId="10" w16cid:durableId="1250503112">
    <w:abstractNumId w:val="1"/>
  </w:num>
  <w:num w:numId="11" w16cid:durableId="158008498">
    <w:abstractNumId w:val="3"/>
  </w:num>
  <w:num w:numId="12" w16cid:durableId="1316644329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035"/>
    <w:rsid w:val="0000781E"/>
    <w:rsid w:val="00016CF6"/>
    <w:rsid w:val="0004272C"/>
    <w:rsid w:val="00096D0C"/>
    <w:rsid w:val="000C77A8"/>
    <w:rsid w:val="0012693F"/>
    <w:rsid w:val="00141BB7"/>
    <w:rsid w:val="00153EE8"/>
    <w:rsid w:val="001636B5"/>
    <w:rsid w:val="00185D0C"/>
    <w:rsid w:val="001E0869"/>
    <w:rsid w:val="00254122"/>
    <w:rsid w:val="00292C6C"/>
    <w:rsid w:val="0033170C"/>
    <w:rsid w:val="00366AC2"/>
    <w:rsid w:val="00375F64"/>
    <w:rsid w:val="00442A5D"/>
    <w:rsid w:val="00453FD0"/>
    <w:rsid w:val="0046303F"/>
    <w:rsid w:val="00463661"/>
    <w:rsid w:val="0049456B"/>
    <w:rsid w:val="00497B6A"/>
    <w:rsid w:val="004B1997"/>
    <w:rsid w:val="00516A60"/>
    <w:rsid w:val="00580EC3"/>
    <w:rsid w:val="005C2EBC"/>
    <w:rsid w:val="00636D67"/>
    <w:rsid w:val="00651E57"/>
    <w:rsid w:val="0069452F"/>
    <w:rsid w:val="006A0A78"/>
    <w:rsid w:val="007839CF"/>
    <w:rsid w:val="007B74B0"/>
    <w:rsid w:val="007C4737"/>
    <w:rsid w:val="007E1532"/>
    <w:rsid w:val="007E6CB5"/>
    <w:rsid w:val="008202EF"/>
    <w:rsid w:val="0082433C"/>
    <w:rsid w:val="00824D94"/>
    <w:rsid w:val="00841EC0"/>
    <w:rsid w:val="00891A1F"/>
    <w:rsid w:val="008E4A92"/>
    <w:rsid w:val="00936EF5"/>
    <w:rsid w:val="00991E00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BF5029"/>
    <w:rsid w:val="00C16EDA"/>
    <w:rsid w:val="00C36863"/>
    <w:rsid w:val="00C57F6A"/>
    <w:rsid w:val="00D03329"/>
    <w:rsid w:val="00D3374F"/>
    <w:rsid w:val="00D60B3D"/>
    <w:rsid w:val="00DE6035"/>
    <w:rsid w:val="00E700C7"/>
    <w:rsid w:val="00E74320"/>
    <w:rsid w:val="00E85C1E"/>
    <w:rsid w:val="00EA5759"/>
    <w:rsid w:val="00F86AAC"/>
    <w:rsid w:val="00FB4266"/>
    <w:rsid w:val="00FD2D1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4BD30F"/>
  <w15:docId w15:val="{BD5D0AD6-9598-428C-B024-C5AFB793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Heading3Char"/>
    <w:pPr>
      <w:numPr>
        <w:ilvl w:val="2"/>
      </w:numPr>
      <w:spacing w:before="240" w:after="120"/>
      <w:outlineLvl w:val="2"/>
    </w:pPr>
  </w:style>
  <w:style w:type="paragraph" w:styleId="Heading4">
    <w:name w:val="heading 4"/>
    <w:basedOn w:val="Normal"/>
    <w:next w:val="Normal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9452F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9452F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Heading1"/>
    <w:link w:val="EPP-Seonivel1Carcter"/>
    <w:qFormat/>
    <w:rsid w:val="005C2EBC"/>
  </w:style>
  <w:style w:type="paragraph" w:customStyle="1" w:styleId="EPP-Seonivel2">
    <w:name w:val="EPP-Seção nivel 2"/>
    <w:basedOn w:val="Heading2"/>
    <w:link w:val="EPP-Seonivel2Carcter"/>
    <w:qFormat/>
    <w:rsid w:val="005C2EBC"/>
  </w:style>
  <w:style w:type="character" w:customStyle="1" w:styleId="Heading1Char">
    <w:name w:val="Heading 1 Char"/>
    <w:basedOn w:val="DefaultParagraphFont"/>
    <w:link w:val="Heading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Heading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Heading3"/>
    <w:link w:val="EPP-Seonivel3Carcter"/>
    <w:qFormat/>
    <w:rsid w:val="005C2EBC"/>
  </w:style>
  <w:style w:type="character" w:customStyle="1" w:styleId="Heading2Char">
    <w:name w:val="Heading 2 Char"/>
    <w:basedOn w:val="DefaultParagraphFont"/>
    <w:link w:val="Heading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Heading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Heading3Char">
    <w:name w:val="Heading 3 Char"/>
    <w:basedOn w:val="Heading2Char"/>
    <w:link w:val="Heading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Heading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itle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DefaultParagraphFont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itleChar">
    <w:name w:val="Title Char"/>
    <w:basedOn w:val="DefaultParagraphFont"/>
    <w:link w:val="Title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itle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DefaultParagraphFont"/>
    <w:link w:val="EPP-TextoNormal"/>
    <w:rsid w:val="005C2EBC"/>
    <w:rPr>
      <w:rFonts w:ascii="Arial" w:hAnsi="Arial" w:cs="Arial"/>
      <w:color w:val="000000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DefaultParagraphFont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ListParagraph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ListParagraph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ListParagraph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ListParagraph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ListParagraph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ListParagraph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93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610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aluno</dc:creator>
  <cp:lastModifiedBy>Gustavo Alonso</cp:lastModifiedBy>
  <cp:revision>9</cp:revision>
  <cp:lastPrinted>2025-09-24T02:09:00Z</cp:lastPrinted>
  <dcterms:created xsi:type="dcterms:W3CDTF">2025-09-04T12:52:00Z</dcterms:created>
  <dcterms:modified xsi:type="dcterms:W3CDTF">2025-09-24T02:09:00Z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