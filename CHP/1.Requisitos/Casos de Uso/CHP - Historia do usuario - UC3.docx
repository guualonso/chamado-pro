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Default="004B1997" w:rsidP="004B1997">
      <w:pPr>
        <w:pStyle w:val="EPP-Seonivel1"/>
      </w:pPr>
      <w:bookmarkStart w:id="0" w:name="_Toc464633893"/>
      <w:r>
        <w:t xml:space="preserve">número da historia: </w:t>
      </w:r>
      <w:r w:rsidR="00891A1F">
        <w:rPr>
          <w:b w:val="0"/>
          <w:sz w:val="20"/>
        </w:rPr>
        <w:t>1</w:t>
      </w:r>
    </w:p>
    <w:p w:rsidR="00AF2C6E" w:rsidRDefault="00AF2C6E" w:rsidP="00D03329">
      <w:pPr>
        <w:pStyle w:val="Ttulo1"/>
        <w:numPr>
          <w:ilvl w:val="0"/>
          <w:numId w:val="0"/>
        </w:numPr>
      </w:pPr>
      <w:r>
        <w:t>estimativa:</w:t>
      </w:r>
      <w:r w:rsidRPr="00D03329">
        <w:rPr>
          <w:rStyle w:val="EPP-Seonivel1Carcter"/>
          <w:sz w:val="20"/>
        </w:rPr>
        <w:t xml:space="preserve"> </w:t>
      </w:r>
      <w:r w:rsidR="0026714E">
        <w:rPr>
          <w:rStyle w:val="EPP-Seonivel1Carcter"/>
          <w:sz w:val="20"/>
        </w:rPr>
        <w:t>2</w:t>
      </w:r>
      <w:r w:rsidR="00891A1F">
        <w:rPr>
          <w:rStyle w:val="EPP-Seonivel1Carcter"/>
          <w:sz w:val="20"/>
        </w:rPr>
        <w:t>2</w:t>
      </w:r>
      <w:r w:rsidR="00D03329" w:rsidRPr="00D03329">
        <w:rPr>
          <w:rStyle w:val="EPP-Seonivel1Carcter"/>
          <w:sz w:val="20"/>
        </w:rPr>
        <w:t xml:space="preserve"> horas estimadas somando todos os casos de uso.</w:t>
      </w:r>
    </w:p>
    <w:p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:rsidR="004B1997" w:rsidRPr="0012693F" w:rsidRDefault="00FE7A11" w:rsidP="0012693F">
      <w:bookmarkStart w:id="1" w:name="_Toc464633894"/>
      <w:r>
        <w:t xml:space="preserve">1. </w:t>
      </w:r>
      <w:r w:rsidR="00DE6035">
        <w:t xml:space="preserve">Como </w:t>
      </w:r>
      <w:proofErr w:type="spellStart"/>
      <w:r w:rsidR="0026714E">
        <w:t>admin</w:t>
      </w:r>
      <w:proofErr w:type="spellEnd"/>
      <w:r w:rsidR="0026714E">
        <w:t xml:space="preserve"> eu quero a capacidade de cadastrar ou excluir técnico ou cliente, para poder administrar o sistema</w:t>
      </w:r>
    </w:p>
    <w:p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12693F">
        <w:t xml:space="preserve">: </w:t>
      </w:r>
      <w:r w:rsidR="0026714E">
        <w:t>Precisa ser um admin</w:t>
      </w:r>
      <w:bookmarkStart w:id="3" w:name="_GoBack"/>
      <w:bookmarkEnd w:id="3"/>
      <w:r w:rsidR="00B20150">
        <w:t>.</w:t>
      </w: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W w:w="9669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6"/>
        <w:gridCol w:w="3772"/>
        <w:gridCol w:w="2444"/>
        <w:gridCol w:w="2387"/>
      </w:tblGrid>
      <w:tr w:rsidR="00DE6035" w:rsidTr="0026714E">
        <w:trPr>
          <w:trHeight w:val="403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Nr.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Funcionalidade/Comportamento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Entradas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Resultado Esperado</w:t>
            </w:r>
          </w:p>
        </w:tc>
      </w:tr>
      <w:tr w:rsidR="00DE6035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DE6035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01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26714E" w:rsidP="00002FBF">
            <w:pPr>
              <w:pStyle w:val="EPP-Comentario"/>
              <w:spacing w:line="249" w:lineRule="auto"/>
            </w:pPr>
            <w:r>
              <w:rPr>
                <w:rFonts w:eastAsia="Arial"/>
                <w:b/>
                <w:bCs/>
                <w:i w:val="0"/>
                <w:color w:val="auto"/>
              </w:rPr>
              <w:t>cadastrar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Nome: cliente</w:t>
            </w:r>
          </w:p>
          <w:p w:rsidR="0026714E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Tipo de usuário: cliente</w:t>
            </w:r>
          </w:p>
          <w:p w:rsidR="0026714E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Senha: 123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6035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cadastrado</w:t>
            </w:r>
          </w:p>
        </w:tc>
      </w:tr>
      <w:tr w:rsidR="0026714E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02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 xml:space="preserve">Excluir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12693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Lista de usuário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excluido</w:t>
            </w:r>
          </w:p>
        </w:tc>
      </w:tr>
      <w:tr w:rsidR="0026714E" w:rsidTr="0026714E">
        <w:trPr>
          <w:trHeight w:val="948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002FB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03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002FBF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editar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Nome: cliente</w:t>
            </w:r>
            <w:r>
              <w:rPr>
                <w:rFonts w:eastAsia="Arial"/>
                <w:b/>
                <w:bCs/>
                <w:i w:val="0"/>
                <w:color w:val="auto"/>
              </w:rPr>
              <w:t>2</w:t>
            </w:r>
          </w:p>
          <w:p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Tipo de usuário: cliente</w:t>
            </w:r>
          </w:p>
          <w:p w:rsidR="0026714E" w:rsidRDefault="0026714E" w:rsidP="0026714E">
            <w:pPr>
              <w:pStyle w:val="EPP-Comentario"/>
              <w:spacing w:line="249" w:lineRule="aut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Senha: 123</w:t>
            </w:r>
            <w:r>
              <w:rPr>
                <w:rFonts w:eastAsia="Arial"/>
                <w:b/>
                <w:bCs/>
                <w:i w:val="0"/>
                <w:color w:val="auto"/>
              </w:rPr>
              <w:t>4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14E" w:rsidRDefault="0026714E" w:rsidP="0012693F">
            <w:pPr>
              <w:pStyle w:val="EPP-Comentario"/>
              <w:rPr>
                <w:rFonts w:eastAsia="Arial"/>
                <w:b/>
                <w:bCs/>
                <w:i w:val="0"/>
                <w:color w:val="auto"/>
              </w:rPr>
            </w:pPr>
            <w:r>
              <w:rPr>
                <w:rFonts w:eastAsia="Arial"/>
                <w:b/>
                <w:bCs/>
                <w:i w:val="0"/>
                <w:color w:val="auto"/>
              </w:rPr>
              <w:t>Usuário editado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lastRenderedPageBreak/>
        <w:t>tEM PROTÓTIPO?</w:t>
      </w:r>
    </w:p>
    <w:p w:rsidR="0033170C" w:rsidRDefault="0026714E" w:rsidP="007E6CB5">
      <w:pPr>
        <w:pStyle w:val="EPP-Comentario"/>
      </w:pPr>
      <w:r w:rsidRPr="0026714E">
        <w:drawing>
          <wp:inline distT="0" distB="0" distL="0" distR="0" wp14:anchorId="3CB4436D" wp14:editId="1480F002">
            <wp:extent cx="5801535" cy="4867954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4E" w:rsidRDefault="0026714E" w:rsidP="007E6CB5">
      <w:pPr>
        <w:pStyle w:val="EPP-Comentario"/>
      </w:pPr>
      <w:r w:rsidRPr="0026714E">
        <w:lastRenderedPageBreak/>
        <w:drawing>
          <wp:inline distT="0" distB="0" distL="0" distR="0" wp14:anchorId="3CC5DC09" wp14:editId="79474680">
            <wp:extent cx="5792008" cy="380100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14E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6E9" w:rsidRDefault="002726E9">
      <w:r>
        <w:separator/>
      </w:r>
    </w:p>
  </w:endnote>
  <w:endnote w:type="continuationSeparator" w:id="0">
    <w:p w:rsidR="002726E9" w:rsidRDefault="0027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00"/>
      <w:gridCol w:w="1705"/>
      <w:gridCol w:w="1705"/>
    </w:tblGrid>
    <w:tr w:rsidR="00292C6C" w:rsidTr="00002FBF">
      <w:trPr>
        <w:cantSplit/>
      </w:trPr>
      <w:tc>
        <w:tcPr>
          <w:tcW w:w="6300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292C6C" w:rsidRDefault="00292C6C" w:rsidP="00292C6C">
          <w:pPr>
            <w:pStyle w:val="EPP-Cabealho"/>
          </w:pPr>
          <w:r>
            <w:t>&lt;CHP&gt; - &lt;ChamadoPro&gt;</w:t>
          </w:r>
          <w:r>
            <w:tab/>
            <w:t>Versão &lt;1.0&gt;</w:t>
          </w: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</w:p>
      </w:tc>
      <w:tc>
        <w:tcPr>
          <w:tcW w:w="1705" w:type="dxa"/>
          <w:tcBorders>
            <w:top w:val="single" w:sz="12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292C6C" w:rsidRDefault="00292C6C" w:rsidP="00292C6C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6714E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6714E">
            <w:rPr>
              <w:noProof/>
            </w:rPr>
            <w:t>3</w:t>
          </w:r>
          <w: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6E9" w:rsidRDefault="002726E9">
      <w:r>
        <w:separator/>
      </w:r>
    </w:p>
  </w:footnote>
  <w:footnote w:type="continuationSeparator" w:id="0">
    <w:p w:rsidR="002726E9" w:rsidRDefault="00272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03329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D03329" w:rsidRDefault="00D03329" w:rsidP="00D03329">
          <w:pPr>
            <w:pStyle w:val="EPP-Cabealho"/>
          </w:pPr>
          <w:r>
            <w:t>&lt;CHP&gt;</w:t>
          </w:r>
        </w:p>
      </w:tc>
      <w:tc>
        <w:tcPr>
          <w:tcW w:w="6840" w:type="dxa"/>
          <w:vAlign w:val="center"/>
        </w:tcPr>
        <w:p w:rsidR="00D03329" w:rsidRDefault="00D03329" w:rsidP="00D03329">
          <w:pPr>
            <w:pStyle w:val="EPP-Cabealho"/>
          </w:pPr>
          <w:r>
            <w:rPr>
              <w:bCs/>
            </w:rPr>
            <w:t>&lt;1&gt;-&lt;Historia de Usuario&gt;</w:t>
          </w:r>
        </w:p>
      </w:tc>
      <w:tc>
        <w:tcPr>
          <w:tcW w:w="1440" w:type="dxa"/>
          <w:vAlign w:val="center"/>
        </w:tcPr>
        <w:p w:rsidR="00D03329" w:rsidRDefault="00D03329" w:rsidP="00D03329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35"/>
    <w:rsid w:val="0000781E"/>
    <w:rsid w:val="00016CF6"/>
    <w:rsid w:val="00064B40"/>
    <w:rsid w:val="00096D0C"/>
    <w:rsid w:val="000C77A8"/>
    <w:rsid w:val="0012693F"/>
    <w:rsid w:val="00141BB7"/>
    <w:rsid w:val="00153EE8"/>
    <w:rsid w:val="001636B5"/>
    <w:rsid w:val="00185D0C"/>
    <w:rsid w:val="001E0869"/>
    <w:rsid w:val="00254122"/>
    <w:rsid w:val="0026714E"/>
    <w:rsid w:val="002726E9"/>
    <w:rsid w:val="00292C6C"/>
    <w:rsid w:val="0033170C"/>
    <w:rsid w:val="00366AC2"/>
    <w:rsid w:val="00375F64"/>
    <w:rsid w:val="00442A5D"/>
    <w:rsid w:val="00453FD0"/>
    <w:rsid w:val="0049456B"/>
    <w:rsid w:val="00497B6A"/>
    <w:rsid w:val="004B1997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891A1F"/>
    <w:rsid w:val="008E4A92"/>
    <w:rsid w:val="00991E00"/>
    <w:rsid w:val="009A6367"/>
    <w:rsid w:val="009B0E25"/>
    <w:rsid w:val="00AA73B9"/>
    <w:rsid w:val="00AC5BC3"/>
    <w:rsid w:val="00AF2C6E"/>
    <w:rsid w:val="00B20150"/>
    <w:rsid w:val="00B210BA"/>
    <w:rsid w:val="00B5102A"/>
    <w:rsid w:val="00BA0484"/>
    <w:rsid w:val="00BB664B"/>
    <w:rsid w:val="00C16EDA"/>
    <w:rsid w:val="00C36863"/>
    <w:rsid w:val="00C57F6A"/>
    <w:rsid w:val="00D03329"/>
    <w:rsid w:val="00D3374F"/>
    <w:rsid w:val="00D60B3D"/>
    <w:rsid w:val="00DE6035"/>
    <w:rsid w:val="00E700C7"/>
    <w:rsid w:val="00E74320"/>
    <w:rsid w:val="00E85C1E"/>
    <w:rsid w:val="00EA5759"/>
    <w:rsid w:val="00F86AAC"/>
    <w:rsid w:val="00FB4266"/>
    <w:rsid w:val="00FD2D1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9EB627"/>
  <w15:docId w15:val="{BD5D0AD6-9598-428C-B024-C5AFB793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esktop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94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&lt;Sigla do Projeto&gt; - &lt;Nome do Projeto&gt;</Manager>
  <Company/>
  <LinksUpToDate>false</LinksUpToDate>
  <CharactersWithSpaces>581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&lt;Nr&gt;-&lt;Historia de Usuario&gt;</dc:title>
  <dc:subject>Versão &lt;X&gt;</dc:subject>
  <dc:creator>aluno</dc:creator>
  <cp:lastModifiedBy>aluno</cp:lastModifiedBy>
  <cp:revision>7</cp:revision>
  <cp:lastPrinted>2005-05-05T18:34:00Z</cp:lastPrinted>
  <dcterms:created xsi:type="dcterms:W3CDTF">2025-09-04T12:52:00Z</dcterms:created>
  <dcterms:modified xsi:type="dcterms:W3CDTF">2025-09-23T12:49:00Z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