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52D" w:rsidRDefault="003D1B14">
      <w:pPr>
        <w:pStyle w:val="Heading1"/>
      </w:pPr>
      <w:r>
        <w:t>Identificação</w:t>
      </w:r>
    </w:p>
    <w:p w:rsidR="001B31FC" w:rsidRDefault="003D1B14">
      <w:pPr>
        <w:pStyle w:val="Instruo"/>
      </w:pPr>
      <w:r>
        <w:t>[</w:t>
      </w:r>
      <w:r w:rsidR="001B31FC">
        <w:t>Fases da técnica de entrevista: 1 – Planejamento; 2 – Execução; 3 – Conclusão (Ver Guia da Técnica de Entrevista para mais detalhes</w:t>
      </w:r>
      <w:r w:rsidR="009D7C14">
        <w:t>).</w:t>
      </w:r>
      <w:r w:rsidR="001B31FC">
        <w:t>]</w:t>
      </w:r>
    </w:p>
    <w:p w:rsidR="001B31FC" w:rsidRDefault="001B31FC">
      <w:pPr>
        <w:pStyle w:val="Instruo"/>
      </w:pPr>
    </w:p>
    <w:p w:rsidR="00F5252D" w:rsidRDefault="001B31FC">
      <w:pPr>
        <w:pStyle w:val="Instruo"/>
      </w:pPr>
      <w:r>
        <w:t>[</w:t>
      </w:r>
      <w:r w:rsidR="003D1B14">
        <w:t>Identificação da reunião:</w:t>
      </w:r>
    </w:p>
    <w:p w:rsidR="00F5252D" w:rsidRDefault="003D1B14" w:rsidP="003D1B14">
      <w:pPr>
        <w:pStyle w:val="Instruo"/>
        <w:numPr>
          <w:ilvl w:val="0"/>
          <w:numId w:val="5"/>
        </w:numPr>
      </w:pPr>
      <w:r>
        <w:t>Data: Data de realização da reunião</w:t>
      </w:r>
    </w:p>
    <w:p w:rsidR="00F5252D" w:rsidRDefault="003D1B14" w:rsidP="003D1B14">
      <w:pPr>
        <w:pStyle w:val="Instruo"/>
        <w:numPr>
          <w:ilvl w:val="0"/>
          <w:numId w:val="5"/>
        </w:numPr>
      </w:pPr>
      <w:r>
        <w:t>Início: Hora e minuto de início da reunião</w:t>
      </w:r>
    </w:p>
    <w:p w:rsidR="00F5252D" w:rsidRDefault="003D1B14" w:rsidP="003D1B14">
      <w:pPr>
        <w:pStyle w:val="Instruo"/>
        <w:numPr>
          <w:ilvl w:val="0"/>
          <w:numId w:val="5"/>
        </w:numPr>
      </w:pPr>
      <w:r>
        <w:t>Término: Hora e minuto de término da reunião</w:t>
      </w:r>
    </w:p>
    <w:p w:rsidR="00F5252D" w:rsidRDefault="003D1B14" w:rsidP="003D1B14">
      <w:pPr>
        <w:pStyle w:val="Instruo"/>
        <w:numPr>
          <w:ilvl w:val="0"/>
          <w:numId w:val="5"/>
        </w:numPr>
      </w:pPr>
      <w:r>
        <w:t>Local: Local de realização da reunião</w:t>
      </w:r>
    </w:p>
    <w:p w:rsidR="00F5252D" w:rsidRDefault="003D1B14" w:rsidP="003D1B14">
      <w:pPr>
        <w:pStyle w:val="Instruo"/>
        <w:numPr>
          <w:ilvl w:val="0"/>
          <w:numId w:val="5"/>
        </w:numPr>
      </w:pPr>
      <w:r>
        <w:t>Redator: Nome de que redigiu a ata da reunião</w:t>
      </w:r>
    </w:p>
    <w:p w:rsidR="00F5252D" w:rsidRDefault="00FE2718" w:rsidP="003D1B14">
      <w:pPr>
        <w:pStyle w:val="Instruo"/>
        <w:numPr>
          <w:ilvl w:val="0"/>
          <w:numId w:val="5"/>
        </w:numPr>
      </w:pPr>
      <w:r>
        <w:t>Participantes</w:t>
      </w:r>
      <w:r w:rsidR="003D1B14">
        <w:t xml:space="preserve">: Listas todas as pessoas que </w:t>
      </w:r>
      <w:r>
        <w:t>foram convidadas para a</w:t>
      </w:r>
      <w:r w:rsidR="003D1B14">
        <w:t xml:space="preserve"> reunião</w:t>
      </w:r>
    </w:p>
    <w:p w:rsidR="00F5252D" w:rsidRDefault="003D1B14" w:rsidP="00B10C8B">
      <w:pPr>
        <w:pStyle w:val="Instruo"/>
        <w:numPr>
          <w:ilvl w:val="0"/>
          <w:numId w:val="5"/>
        </w:numPr>
      </w:pPr>
      <w:r>
        <w:t>Presente: Marcar somente as pessoas que participaram da reunião]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F5252D">
            <w:pPr>
              <w:jc w:val="left"/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F5252D">
            <w:pPr>
              <w:jc w:val="left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F5252D">
            <w:pPr>
              <w:jc w:val="left"/>
            </w:pP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F5252D">
            <w:pPr>
              <w:jc w:val="left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F5252D">
            <w:pPr>
              <w:jc w:val="left"/>
              <w:rPr>
                <w:lang w:val="pt-PT"/>
              </w:rPr>
            </w:pP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8D7C21" w:rsidP="00531DBF">
            <w:pPr>
              <w:jc w:val="left"/>
              <w:rPr>
                <w:bCs/>
              </w:rPr>
            </w:pPr>
            <w:fldSimple w:instr=" DOCPROPERTY MANAGER ">
              <w:r w:rsidR="004D03D3">
                <w:t>&lt;Sigla do Projeto&gt; - &lt;Nome do Projeto&gt;</w:t>
              </w:r>
            </w:fldSimple>
          </w:p>
        </w:tc>
      </w:tr>
    </w:tbl>
    <w:p w:rsidR="00F5252D" w:rsidRDefault="00F5252D"/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 w:rsidP="003D1B14">
            <w:pPr>
              <w:pStyle w:val="Foot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 w:rsidP="003D1B14">
            <w:pPr>
              <w:pStyle w:val="Foot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 w:rsidP="003D1B14">
            <w:pPr>
              <w:pStyle w:val="Foot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>
        <w:trPr>
          <w:cantSplit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 w:rsidP="003D1B14">
            <w:pPr>
              <w:pStyle w:val="Foot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</w:tbl>
    <w:p w:rsidR="00F5252D" w:rsidRDefault="00CB2144">
      <w:pPr>
        <w:pStyle w:val="Heading1"/>
      </w:pPr>
      <w:r>
        <w:t>OBJETIVO DA REUNIÃO</w:t>
      </w:r>
    </w:p>
    <w:p w:rsidR="00FE2718" w:rsidRDefault="003D1B14">
      <w:pPr>
        <w:pStyle w:val="Instruo"/>
      </w:pPr>
      <w:r>
        <w:t>[</w:t>
      </w:r>
      <w:r w:rsidR="00CA6E12">
        <w:t>Definir o objetivo da reunião</w:t>
      </w:r>
      <w:r w:rsidR="009D7C14">
        <w:t>.</w:t>
      </w:r>
    </w:p>
    <w:p w:rsidR="00CA6E12" w:rsidRDefault="00FE2718">
      <w:pPr>
        <w:pStyle w:val="Instruo"/>
      </w:pPr>
      <w:r>
        <w:t>Ex.: Levantar os requisitos iniciais, necessidades/problemas para a definição do escopo do sistema a ser desenvolvido</w:t>
      </w:r>
      <w:r w:rsidR="00CA6E12">
        <w:t>]</w:t>
      </w:r>
    </w:p>
    <w:p w:rsidR="00CB2144" w:rsidRDefault="00CB2144" w:rsidP="00CB2144">
      <w:pPr>
        <w:pStyle w:val="Heading1"/>
      </w:pPr>
      <w:r>
        <w:t>ASSUNTOS</w:t>
      </w:r>
    </w:p>
    <w:p w:rsidR="00664E86" w:rsidRDefault="00CA6E12">
      <w:pPr>
        <w:pStyle w:val="Instruo"/>
      </w:pPr>
      <w:r>
        <w:t>[</w:t>
      </w:r>
      <w:r w:rsidR="003D1B14">
        <w:t>Listar os assuntos que serão tratados na reunião</w:t>
      </w:r>
      <w:r w:rsidR="00664E86">
        <w:t xml:space="preserve">, ou listar as perguntas a serem feitas. </w:t>
      </w:r>
    </w:p>
    <w:p w:rsidR="00664E86" w:rsidRDefault="00664E86">
      <w:pPr>
        <w:pStyle w:val="Instruo"/>
      </w:pPr>
    </w:p>
    <w:p w:rsidR="001B31FC" w:rsidRDefault="00664E86">
      <w:pPr>
        <w:pStyle w:val="Instruo"/>
      </w:pPr>
      <w:r>
        <w:t>Conforme a técnica de entrevista, prepare um conjunto de perguntas abertas para tentar obter o máximo de informação possível.</w:t>
      </w:r>
    </w:p>
    <w:p w:rsidR="001B31FC" w:rsidRDefault="001B31FC">
      <w:pPr>
        <w:pStyle w:val="Instruo"/>
      </w:pPr>
    </w:p>
    <w:p w:rsidR="00F5252D" w:rsidRDefault="00664E86">
      <w:pPr>
        <w:pStyle w:val="Instruo"/>
      </w:pPr>
      <w:r>
        <w:t xml:space="preserve">*Importante: </w:t>
      </w:r>
      <w:r w:rsidR="001B31FC">
        <w:t>Estudar os assuntos</w:t>
      </w:r>
      <w:r>
        <w:t>/processo de negócio da empresa antes, e se informar sobre cliente (entrevistado), profissão, cargo, etc</w:t>
      </w:r>
      <w:r w:rsidR="001B31FC">
        <w:t>.</w:t>
      </w:r>
      <w:r w:rsidR="003D1B14">
        <w:t>]</w:t>
      </w:r>
    </w:p>
    <w:p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Default="005D21A8" w:rsidP="001B31FC">
            <w:pPr>
              <w:pStyle w:val="Instruo"/>
            </w:pPr>
            <w:r>
              <w:t>[</w:t>
            </w:r>
            <w:r w:rsidR="001B31FC" w:rsidRPr="001B31FC">
              <w:t xml:space="preserve">Ex.: </w:t>
            </w:r>
            <w:r w:rsidR="00664E86">
              <w:t xml:space="preserve">Qual a sua necessidade em relação ao sistema de avaliação de </w:t>
            </w:r>
            <w:r>
              <w:t>qualidade</w:t>
            </w:r>
            <w:r w:rsidR="00664E86">
              <w:t xml:space="preserve"> solicitado?</w:t>
            </w:r>
          </w:p>
          <w:p w:rsidR="001B31FC" w:rsidRDefault="001B31FC" w:rsidP="00664E86">
            <w:pPr>
              <w:pStyle w:val="Instruo"/>
              <w:rPr>
                <w:b/>
              </w:rPr>
            </w:pPr>
          </w:p>
          <w:p w:rsidR="00664E86" w:rsidRPr="00664E86" w:rsidRDefault="005D21A8" w:rsidP="00B10C8B">
            <w:pPr>
              <w:pStyle w:val="Instruo"/>
              <w:jc w:val="both"/>
            </w:pPr>
            <w:r>
              <w:t xml:space="preserve">*Importante: </w:t>
            </w:r>
            <w:r w:rsidR="00664E86">
              <w:t>Descreva em detalhes a resposta da pergunta</w:t>
            </w:r>
            <w:r w:rsidR="00B10C8B">
              <w:t xml:space="preserve"> em outro parágrafo</w:t>
            </w:r>
            <w:r w:rsidR="00664E86">
              <w:t>.</w:t>
            </w:r>
            <w:r>
              <w:t>]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317D25" w:rsidRDefault="005D21A8" w:rsidP="006C1C4C">
            <w:pPr>
              <w:rPr>
                <w:b/>
              </w:rPr>
            </w:pP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36756E" w:rsidRDefault="005D21A8" w:rsidP="006C1C4C">
            <w:pPr>
              <w:rPr>
                <w:b/>
              </w:rPr>
            </w:pPr>
          </w:p>
        </w:tc>
      </w:tr>
    </w:tbl>
    <w:p w:rsidR="00CB2144" w:rsidRDefault="00CB2144" w:rsidP="00CB2144">
      <w:pPr>
        <w:pStyle w:val="Heading1"/>
        <w:rPr>
          <w:lang w:val="pt-PT"/>
        </w:rPr>
      </w:pPr>
      <w:r>
        <w:lastRenderedPageBreak/>
        <w:t>Pendências</w:t>
      </w:r>
    </w:p>
    <w:p w:rsidR="00CB2144" w:rsidRDefault="00CB2144" w:rsidP="00CB2144">
      <w:pPr>
        <w:pStyle w:val="Instruo"/>
      </w:pPr>
      <w:r>
        <w:t>[Registrar as pendências de reuniões passadas que ainda não foram solucionadas, identificando o responsável e a data para conclusão da pendência.]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ED4F29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ED4F29">
        <w:trPr>
          <w:cantSplit/>
          <w:trHeight w:val="300"/>
        </w:trPr>
        <w:tc>
          <w:tcPr>
            <w:tcW w:w="567" w:type="dxa"/>
          </w:tcPr>
          <w:p w:rsidR="00CB2144" w:rsidRDefault="00CB2144" w:rsidP="00ED4F29"/>
        </w:tc>
        <w:tc>
          <w:tcPr>
            <w:tcW w:w="5103" w:type="dxa"/>
          </w:tcPr>
          <w:p w:rsidR="00CB2144" w:rsidRDefault="005D21A8" w:rsidP="005D21A8">
            <w:pPr>
              <w:pStyle w:val="Instruo"/>
            </w:pPr>
            <w:r>
              <w:t>[Cliente ficou de enviar um exemplo de relatório por e-mail]</w:t>
            </w:r>
          </w:p>
        </w:tc>
        <w:tc>
          <w:tcPr>
            <w:tcW w:w="2410" w:type="dxa"/>
            <w:shd w:val="clear" w:color="auto" w:fill="FFFFFF"/>
          </w:tcPr>
          <w:p w:rsidR="00CB2144" w:rsidRDefault="005D21A8" w:rsidP="005D21A8">
            <w:pPr>
              <w:pStyle w:val="Instruo"/>
            </w:pPr>
            <w:r>
              <w:t>Murakami</w:t>
            </w:r>
          </w:p>
        </w:tc>
        <w:tc>
          <w:tcPr>
            <w:tcW w:w="1559" w:type="dxa"/>
            <w:shd w:val="clear" w:color="auto" w:fill="FFFFFF"/>
          </w:tcPr>
          <w:p w:rsidR="00CB2144" w:rsidRPr="005D21A8" w:rsidRDefault="005D21A8" w:rsidP="00ED4F29">
            <w:pPr>
              <w:rPr>
                <w:i/>
                <w:color w:val="0000FF"/>
              </w:rPr>
            </w:pPr>
            <w:r w:rsidRPr="005D21A8">
              <w:rPr>
                <w:i/>
                <w:color w:val="0000FF"/>
              </w:rPr>
              <w:t>20/02/2020</w:t>
            </w:r>
          </w:p>
        </w:tc>
      </w:tr>
      <w:tr w:rsidR="00CB2144" w:rsidTr="00ED4F29">
        <w:trPr>
          <w:cantSplit/>
          <w:trHeight w:val="300"/>
        </w:trPr>
        <w:tc>
          <w:tcPr>
            <w:tcW w:w="567" w:type="dxa"/>
          </w:tcPr>
          <w:p w:rsidR="00CB2144" w:rsidRDefault="00CB2144" w:rsidP="00ED4F29"/>
        </w:tc>
        <w:tc>
          <w:tcPr>
            <w:tcW w:w="5103" w:type="dxa"/>
          </w:tcPr>
          <w:p w:rsidR="00CB2144" w:rsidRDefault="00CB2144" w:rsidP="00ED4F29"/>
        </w:tc>
        <w:tc>
          <w:tcPr>
            <w:tcW w:w="2410" w:type="dxa"/>
            <w:shd w:val="clear" w:color="auto" w:fill="FFFFFF"/>
          </w:tcPr>
          <w:p w:rsidR="00CB2144" w:rsidRDefault="00CB2144" w:rsidP="00ED4F29"/>
        </w:tc>
        <w:tc>
          <w:tcPr>
            <w:tcW w:w="1559" w:type="dxa"/>
            <w:shd w:val="clear" w:color="auto" w:fill="FFFFFF"/>
          </w:tcPr>
          <w:p w:rsidR="00CB2144" w:rsidRDefault="00CB2144" w:rsidP="00ED4F29"/>
        </w:tc>
      </w:tr>
      <w:tr w:rsidR="00CB2144" w:rsidTr="00ED4F29">
        <w:trPr>
          <w:cantSplit/>
          <w:trHeight w:val="300"/>
        </w:trPr>
        <w:tc>
          <w:tcPr>
            <w:tcW w:w="567" w:type="dxa"/>
          </w:tcPr>
          <w:p w:rsidR="00CB2144" w:rsidRDefault="00CB2144" w:rsidP="00ED4F29"/>
        </w:tc>
        <w:tc>
          <w:tcPr>
            <w:tcW w:w="5103" w:type="dxa"/>
          </w:tcPr>
          <w:p w:rsidR="00CB2144" w:rsidRDefault="00CB2144" w:rsidP="00ED4F29"/>
        </w:tc>
        <w:tc>
          <w:tcPr>
            <w:tcW w:w="2410" w:type="dxa"/>
            <w:shd w:val="clear" w:color="auto" w:fill="FFFFFF"/>
          </w:tcPr>
          <w:p w:rsidR="00CB2144" w:rsidRDefault="00CB2144" w:rsidP="00ED4F29"/>
        </w:tc>
        <w:tc>
          <w:tcPr>
            <w:tcW w:w="1559" w:type="dxa"/>
            <w:shd w:val="clear" w:color="auto" w:fill="FFFFFF"/>
          </w:tcPr>
          <w:p w:rsidR="00CB2144" w:rsidRDefault="00CB2144" w:rsidP="00ED4F29"/>
        </w:tc>
      </w:tr>
      <w:tr w:rsidR="00CB2144" w:rsidTr="00ED4F29">
        <w:trPr>
          <w:cantSplit/>
          <w:trHeight w:val="300"/>
        </w:trPr>
        <w:tc>
          <w:tcPr>
            <w:tcW w:w="567" w:type="dxa"/>
          </w:tcPr>
          <w:p w:rsidR="00CB2144" w:rsidRDefault="00CB2144" w:rsidP="00ED4F29"/>
        </w:tc>
        <w:tc>
          <w:tcPr>
            <w:tcW w:w="5103" w:type="dxa"/>
          </w:tcPr>
          <w:p w:rsidR="00CB2144" w:rsidRDefault="00CB2144" w:rsidP="00ED4F29"/>
        </w:tc>
        <w:tc>
          <w:tcPr>
            <w:tcW w:w="2410" w:type="dxa"/>
            <w:shd w:val="clear" w:color="auto" w:fill="FFFFFF"/>
          </w:tcPr>
          <w:p w:rsidR="00CB2144" w:rsidRDefault="00CB2144" w:rsidP="00ED4F29"/>
        </w:tc>
        <w:tc>
          <w:tcPr>
            <w:tcW w:w="1559" w:type="dxa"/>
            <w:shd w:val="clear" w:color="auto" w:fill="FFFFFF"/>
          </w:tcPr>
          <w:p w:rsidR="00CB2144" w:rsidRDefault="00CB2144" w:rsidP="00ED4F29"/>
        </w:tc>
      </w:tr>
    </w:tbl>
    <w:p w:rsidR="00F5252D" w:rsidRDefault="003D1B14">
      <w:pPr>
        <w:pStyle w:val="Heading1"/>
      </w:pPr>
      <w:r>
        <w:t>Próxima Reunião</w:t>
      </w:r>
    </w:p>
    <w:p w:rsidR="005D21A8" w:rsidRDefault="003D1B14">
      <w:pPr>
        <w:pStyle w:val="Instruo"/>
      </w:pPr>
      <w:r>
        <w:t>[</w:t>
      </w:r>
      <w:r w:rsidR="005D21A8">
        <w:t>Se o cliente concordar e a equipe necessitar de outra reunião, deixe agendada aqui</w:t>
      </w:r>
    </w:p>
    <w:p w:rsidR="00F5252D" w:rsidRDefault="005D21A8">
      <w:pPr>
        <w:pStyle w:val="Instruo"/>
      </w:pPr>
      <w:r>
        <w:t>Normalmente marca-se uma reunião para aprovar o entendimento e a ata.</w:t>
      </w:r>
      <w:r w:rsidR="003D1B14">
        <w:t>]</w:t>
      </w: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9CE" w:rsidRDefault="003719CE">
      <w:r>
        <w:separator/>
      </w:r>
    </w:p>
  </w:endnote>
  <w:endnote w:type="continuationSeparator" w:id="0">
    <w:p w:rsidR="003719CE" w:rsidRDefault="0037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252D" w:rsidRDefault="00F5252D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Default="00000000" w:rsidP="00BD69EB">
          <w:pPr>
            <w:pStyle w:val="Footer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5252D" w:rsidRDefault="00F5252D">
          <w:pPr>
            <w:pStyle w:val="Footer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Footer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D03D3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9CE" w:rsidRDefault="003719CE">
      <w:r>
        <w:separator/>
      </w:r>
    </w:p>
  </w:footnote>
  <w:footnote w:type="continuationSeparator" w:id="0">
    <w:p w:rsidR="003719CE" w:rsidRDefault="0037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3D1B14">
          <w:pPr>
            <w:pStyle w:val="Header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Header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Header"/>
          </w:pPr>
        </w:p>
      </w:tc>
    </w:tr>
  </w:tbl>
  <w:p w:rsidR="00F5252D" w:rsidRDefault="00F5252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00180486">
    <w:abstractNumId w:val="4"/>
  </w:num>
  <w:num w:numId="2" w16cid:durableId="1275093190">
    <w:abstractNumId w:val="1"/>
  </w:num>
  <w:num w:numId="3" w16cid:durableId="1622760989">
    <w:abstractNumId w:val="5"/>
  </w:num>
  <w:num w:numId="4" w16cid:durableId="1105802872">
    <w:abstractNumId w:val="3"/>
  </w:num>
  <w:num w:numId="5" w16cid:durableId="828525752">
    <w:abstractNumId w:val="0"/>
  </w:num>
  <w:num w:numId="6" w16cid:durableId="24897463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03D3"/>
    <w:rsid w:val="000F14C7"/>
    <w:rsid w:val="001B31FC"/>
    <w:rsid w:val="002241D7"/>
    <w:rsid w:val="00283A99"/>
    <w:rsid w:val="003719CE"/>
    <w:rsid w:val="003D1B14"/>
    <w:rsid w:val="004D03D3"/>
    <w:rsid w:val="0050345B"/>
    <w:rsid w:val="00531DBF"/>
    <w:rsid w:val="005D21A8"/>
    <w:rsid w:val="005F6BAE"/>
    <w:rsid w:val="00632E86"/>
    <w:rsid w:val="00664E86"/>
    <w:rsid w:val="00772141"/>
    <w:rsid w:val="008D7C21"/>
    <w:rsid w:val="009D7C14"/>
    <w:rsid w:val="00A6332D"/>
    <w:rsid w:val="00B10C8B"/>
    <w:rsid w:val="00BB5564"/>
    <w:rsid w:val="00BD69EB"/>
    <w:rsid w:val="00C22B8B"/>
    <w:rsid w:val="00CA6E12"/>
    <w:rsid w:val="00CB2144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5:docId w15:val="{1C4F1BD1-16C6-43B7-B09B-53B45A1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PlaceholderText">
    <w:name w:val="Placeholder Text"/>
    <w:basedOn w:val="DefaultParagraphFont"/>
    <w:uiPriority w:val="99"/>
    <w:semiHidden/>
    <w:rsid w:val="00BD69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Alons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0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Gustavo Alonso</dc:creator>
  <cp:lastModifiedBy>Gustavo Alonso</cp:lastModifiedBy>
  <cp:revision>1</cp:revision>
  <cp:lastPrinted>2005-03-23T19:00:00Z</cp:lastPrinted>
  <dcterms:created xsi:type="dcterms:W3CDTF">2025-09-01T22:58:00Z</dcterms:created>
  <dcterms:modified xsi:type="dcterms:W3CDTF">2025-09-01T22:58:00Z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